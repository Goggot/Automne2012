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A8A9C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EE698F" w:rsidRPr="00D35EE4" w:rsidRDefault="00EE698F"/>
        <w:tbl>
          <w:tblPr>
            <w:tblpPr w:leftFromText="187" w:rightFromText="187" w:bottomFromText="720" w:horzAnchor="page" w:tblpXSpec="center" w:tblpYSpec="center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859"/>
          </w:tblGrid>
          <w:tr w:rsidR="00EE698F" w:rsidRPr="00D35EE4" w:rsidTr="000C2306">
            <w:trPr>
              <w:trHeight w:val="1871"/>
            </w:trPr>
            <w:tc>
              <w:tcPr>
                <w:tcW w:w="9859" w:type="dxa"/>
                <w:tcBorders>
                  <w:top w:val="single" w:sz="12" w:space="0" w:color="8A8A9C" w:themeColor="text2"/>
                  <w:bottom w:val="single" w:sz="12" w:space="0" w:color="8A8A9C" w:themeColor="text2"/>
                </w:tcBorders>
                <w:vAlign w:val="center"/>
              </w:tcPr>
              <w:sdt>
                <w:sdtPr>
                  <w:rPr>
                    <w:sz w:val="96"/>
                  </w:rPr>
                  <w:alias w:val="Titre"/>
                  <w:id w:val="-308007970"/>
                  <w:placeholder>
                    <w:docPart w:val="657996FA3C5647C49CB938CCEE413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E698F" w:rsidRPr="00D35EE4" w:rsidRDefault="001E077C" w:rsidP="000C2306">
                    <w:pPr>
                      <w:pStyle w:val="Titre"/>
                      <w:jc w:val="center"/>
                      <w:rPr>
                        <w:sz w:val="96"/>
                      </w:rPr>
                    </w:pPr>
                    <w:r w:rsidRPr="00D35EE4">
                      <w:rPr>
                        <w:sz w:val="96"/>
                      </w:rPr>
                      <w:t>Rapport préliminaire</w:t>
                    </w:r>
                  </w:p>
                </w:sdtContent>
              </w:sdt>
            </w:tc>
          </w:tr>
          <w:tr w:rsidR="00EE698F" w:rsidRPr="00D35EE4" w:rsidTr="000C2306">
            <w:trPr>
              <w:trHeight w:val="1134"/>
            </w:trPr>
            <w:sdt>
              <w:sdtPr>
                <w:rPr>
                  <w:sz w:val="36"/>
                  <w:szCs w:val="36"/>
                </w:rPr>
                <w:alias w:val="Objet "/>
                <w:tag w:val=""/>
                <w:id w:val="-615824916"/>
                <w:placeholder>
                  <w:docPart w:val="EE75C9F6E6D441F8ADFA7612104A6A7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2" w:space="0" w:color="E7E7EB" w:themeColor="background2"/>
                      <w:bottom w:val="single" w:sz="12" w:space="0" w:color="8A8A9C" w:themeColor="text2"/>
                    </w:tcBorders>
                    <w:vAlign w:val="center"/>
                  </w:tcPr>
                  <w:p w:rsidR="00EE698F" w:rsidRPr="00D35EE4" w:rsidRDefault="000A4FD7" w:rsidP="000C2306">
                    <w:pPr>
                      <w:pStyle w:val="Sous-titre"/>
                      <w:jc w:val="center"/>
                      <w:rPr>
                        <w:sz w:val="36"/>
                        <w:szCs w:val="36"/>
                      </w:rPr>
                    </w:pPr>
                    <w:r w:rsidRPr="00D35EE4">
                      <w:rPr>
                        <w:sz w:val="36"/>
                        <w:szCs w:val="36"/>
                      </w:rPr>
                      <w:t>Projet réseau 420-B54</w:t>
                    </w:r>
                  </w:p>
                </w:tc>
              </w:sdtContent>
            </w:sdt>
          </w:tr>
          <w:tr w:rsidR="00EE698F" w:rsidRPr="00D35EE4" w:rsidTr="000C2306">
            <w:tc>
              <w:tcPr>
                <w:tcW w:w="0" w:type="auto"/>
                <w:tcBorders>
                  <w:top w:val="single" w:sz="2" w:space="0" w:color="E7E7EB" w:themeColor="background2"/>
                </w:tcBorders>
                <w:vAlign w:val="bottom"/>
              </w:tcPr>
              <w:p w:rsidR="00EE698F" w:rsidRPr="00D35EE4" w:rsidRDefault="00EE698F" w:rsidP="000C2306"/>
            </w:tc>
          </w:tr>
          <w:tr w:rsidR="00EE698F" w:rsidRPr="00D35EE4" w:rsidTr="000C2306">
            <w:sdt>
              <w:sdtPr>
                <w:rPr>
                  <w:sz w:val="32"/>
                </w:rPr>
                <w:alias w:val="Responsable"/>
                <w:tag w:val=""/>
                <w:id w:val="-734233180"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tc>
                  <w:tcPr>
                    <w:tcW w:w="0" w:type="auto"/>
                    <w:vAlign w:val="center"/>
                  </w:tcPr>
                  <w:p w:rsidR="00EE698F" w:rsidRPr="00D35EE4" w:rsidRDefault="00842296" w:rsidP="00842296">
                    <w:pPr>
                      <w:jc w:val="center"/>
                    </w:pPr>
                    <w:r>
                      <w:rPr>
                        <w:sz w:val="32"/>
                      </w:rPr>
                      <w:t>Erwan Palanque</w:t>
                    </w:r>
                  </w:p>
                </w:tc>
              </w:sdtContent>
            </w:sdt>
          </w:tr>
          <w:tr w:rsidR="00EE698F" w:rsidRPr="00D35EE4" w:rsidTr="000C2306">
            <w:tc>
              <w:tcPr>
                <w:tcW w:w="0" w:type="auto"/>
                <w:vAlign w:val="bottom"/>
              </w:tcPr>
              <w:p w:rsidR="00EE698F" w:rsidRPr="00D35EE4" w:rsidRDefault="00EE698F" w:rsidP="000C2306">
                <w:pPr>
                  <w:jc w:val="center"/>
                </w:pPr>
              </w:p>
            </w:tc>
          </w:tr>
          <w:tr w:rsidR="000A4FD7" w:rsidRPr="00D35EE4" w:rsidTr="000C2306">
            <w:trPr>
              <w:trHeight w:val="680"/>
            </w:trPr>
            <w:sdt>
              <w:sdtPr>
                <w:alias w:val="Date de publication"/>
                <w:tag w:val=""/>
                <w:id w:val="-394597548"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0" w:type="auto"/>
                    <w:vAlign w:val="bottom"/>
                  </w:tcPr>
                  <w:p w:rsidR="000A4FD7" w:rsidRPr="00D35EE4" w:rsidRDefault="000A4FD7" w:rsidP="000C2306">
                    <w:pPr>
                      <w:jc w:val="center"/>
                    </w:pPr>
                    <w:r w:rsidRPr="00D35EE4">
                      <w:t>Automne 2012</w:t>
                    </w:r>
                  </w:p>
                </w:tc>
              </w:sdtContent>
            </w:sdt>
          </w:tr>
        </w:tbl>
        <w:p w:rsidR="00EE698F" w:rsidRPr="00D35EE4" w:rsidRDefault="001356C7">
          <w:pPr>
            <w:rPr>
              <w:rFonts w:asciiTheme="majorHAnsi" w:eastAsiaTheme="majorEastAsia" w:hAnsiTheme="majorHAnsi" w:cstheme="majorBidi"/>
              <w:color w:val="8A8A9C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 w:rsidRPr="00D35EE4">
            <w:rPr>
              <w:rFonts w:asciiTheme="majorHAnsi" w:eastAsiaTheme="majorEastAsia" w:hAnsiTheme="majorHAnsi" w:cstheme="majorBidi"/>
              <w:color w:val="8A8A9C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id w:val="-196403143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C2306" w:rsidRPr="00D35EE4" w:rsidRDefault="000C2306">
          <w:pPr>
            <w:pStyle w:val="En-ttedetabledesmatires"/>
          </w:pPr>
          <w:r w:rsidRPr="00D35EE4">
            <w:t>Table des matières</w:t>
          </w:r>
        </w:p>
        <w:p w:rsidR="004B5A06" w:rsidRDefault="000C2306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r w:rsidRPr="00D35EE4">
            <w:fldChar w:fldCharType="begin"/>
          </w:r>
          <w:r w:rsidRPr="00D35EE4">
            <w:instrText xml:space="preserve"> TOC \o "1-3" \h \z \u </w:instrText>
          </w:r>
          <w:r w:rsidRPr="00D35EE4">
            <w:fldChar w:fldCharType="separate"/>
          </w:r>
          <w:hyperlink w:anchor="_Toc343104661" w:history="1">
            <w:r w:rsidR="004B5A06" w:rsidRPr="00F77E71">
              <w:rPr>
                <w:rStyle w:val="Lienhypertexte"/>
                <w:noProof/>
              </w:rPr>
              <w:t>Réseau Fournisseurs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2" w:history="1">
            <w:r w:rsidR="004B5A06" w:rsidRPr="00F77E71">
              <w:rPr>
                <w:rStyle w:val="Lienhypertexte"/>
                <w:noProof/>
              </w:rPr>
              <w:t>Calcul des adresses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3" w:history="1">
            <w:r w:rsidR="004B5A06" w:rsidRPr="00F77E71">
              <w:rPr>
                <w:rStyle w:val="Lienhypertexte"/>
                <w:noProof/>
              </w:rPr>
              <w:t>Énumérer les 7 premiers sous réseaux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4" w:history="1">
            <w:r w:rsidR="004B5A06" w:rsidRPr="00F77E71">
              <w:rPr>
                <w:rStyle w:val="Lienhypertexte"/>
                <w:noProof/>
              </w:rPr>
              <w:t>Synthèse du réseau fournisseur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5" w:history="1">
            <w:r w:rsidR="004B5A06" w:rsidRPr="00F77E71">
              <w:rPr>
                <w:rStyle w:val="Lienhypertexte"/>
                <w:noProof/>
              </w:rPr>
              <w:t>Liste des adresses attribuées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66" w:history="1">
            <w:r w:rsidR="004B5A06" w:rsidRPr="00F77E71">
              <w:rPr>
                <w:rStyle w:val="Lienhypertexte"/>
                <w:noProof/>
              </w:rPr>
              <w:t>Réseau Corporatif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7" w:history="1">
            <w:r w:rsidR="004B5A06" w:rsidRPr="00F77E71">
              <w:rPr>
                <w:rStyle w:val="Lienhypertexte"/>
                <w:noProof/>
              </w:rPr>
              <w:t>Synthèse du réseau fournisseur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68" w:history="1">
            <w:r w:rsidR="004B5A06" w:rsidRPr="00F77E71">
              <w:rPr>
                <w:rStyle w:val="Lienhypertexte"/>
                <w:noProof/>
              </w:rPr>
              <w:t>Liste des adresses attribuées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69" w:history="1">
            <w:r w:rsidR="004B5A06" w:rsidRPr="00F77E71">
              <w:rPr>
                <w:rStyle w:val="Lienhypertexte"/>
                <w:noProof/>
              </w:rPr>
              <w:t>Serveur réel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_Toc343104669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0" w:history="1">
            <w:r w:rsidR="004B5A06" w:rsidRPr="00F77E71">
              <w:rPr>
                <w:rStyle w:val="Lienhypertexte"/>
                <w:noProof/>
              </w:rPr>
              <w:t>Paramètres généraux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1" w:history="1">
            <w:r w:rsidR="004B5A06" w:rsidRPr="00F77E71">
              <w:rPr>
                <w:rStyle w:val="Lienhypertexte"/>
                <w:noProof/>
              </w:rPr>
              <w:t>Configuration IP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7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72" w:history="1">
            <w:r w:rsidR="004B5A06" w:rsidRPr="00F77E71">
              <w:rPr>
                <w:rStyle w:val="Lienhypertexte"/>
                <w:noProof/>
              </w:rPr>
              <w:t>Serveur 1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8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3" w:history="1">
            <w:r w:rsidR="004B5A06" w:rsidRPr="00F77E71">
              <w:rPr>
                <w:rStyle w:val="Lienhypertexte"/>
                <w:noProof/>
              </w:rPr>
              <w:t>Paramètres généraux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8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4" w:history="1">
            <w:r w:rsidR="004B5A06" w:rsidRPr="00F77E71">
              <w:rPr>
                <w:rStyle w:val="Lienhypertexte"/>
                <w:noProof/>
              </w:rPr>
              <w:t>Configuration IP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8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5" w:history="1">
            <w:r w:rsidR="004B5A06" w:rsidRPr="00F77E71">
              <w:rPr>
                <w:rStyle w:val="Lienhypertexte"/>
                <w:noProof/>
              </w:rPr>
              <w:t>Liste des dossiers supplémentaires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76" w:history="1">
            <w:r w:rsidR="004B5A06" w:rsidRPr="00F77E71">
              <w:rPr>
                <w:rStyle w:val="Lienhypertexte"/>
                <w:noProof/>
              </w:rPr>
              <w:t>Serveur 2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7" w:history="1">
            <w:r w:rsidR="004B5A06" w:rsidRPr="00F77E71">
              <w:rPr>
                <w:rStyle w:val="Lienhypertexte"/>
                <w:noProof/>
              </w:rPr>
              <w:t>Paramètres généraux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8" w:history="1">
            <w:r w:rsidR="004B5A06" w:rsidRPr="00F77E71">
              <w:rPr>
                <w:rStyle w:val="Lienhypertexte"/>
                <w:noProof/>
              </w:rPr>
              <w:t>Configuration IP vers le réseau Corporatif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11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79" w:history="1">
            <w:r w:rsidR="004B5A06" w:rsidRPr="00F77E71">
              <w:rPr>
                <w:rStyle w:val="Lienhypertexte"/>
                <w:noProof/>
              </w:rPr>
              <w:t>Configuration IP vers le réseau Fournisseur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_Toc343104679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11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80" w:history="1">
            <w:r w:rsidR="004B5A06" w:rsidRPr="00F77E71">
              <w:rPr>
                <w:rStyle w:val="Lienhypertexte"/>
                <w:noProof/>
              </w:rPr>
              <w:t>Serveur 3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1" w:history="1">
            <w:r w:rsidR="004B5A06" w:rsidRPr="00F77E71">
              <w:rPr>
                <w:rStyle w:val="Lienhypertexte"/>
                <w:noProof/>
              </w:rPr>
              <w:t>Paramètres généraux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2" w:history="1">
            <w:r w:rsidR="004B5A06" w:rsidRPr="00F77E71">
              <w:rPr>
                <w:rStyle w:val="Lienhypertexte"/>
                <w:noProof/>
              </w:rPr>
              <w:t>Configuration IP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83" w:history="1">
            <w:r w:rsidR="004B5A06" w:rsidRPr="00F77E71">
              <w:rPr>
                <w:rStyle w:val="Lienhypertexte"/>
                <w:noProof/>
              </w:rPr>
              <w:t>Hyper V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4" w:history="1">
            <w:r w:rsidR="004B5A06" w:rsidRPr="00F77E71">
              <w:rPr>
                <w:rStyle w:val="Lienhypertexte"/>
                <w:rFonts w:eastAsia="Times New Roman"/>
                <w:noProof/>
              </w:rPr>
              <w:t>Paramètres du serveur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5" w:history="1">
            <w:r w:rsidR="004B5A06" w:rsidRPr="00F77E71">
              <w:rPr>
                <w:rStyle w:val="Lienhypertexte"/>
                <w:rFonts w:eastAsia="Times New Roman"/>
                <w:noProof/>
              </w:rPr>
              <w:t>Paramètres du serveur virtuel 1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6" w:history="1">
            <w:r w:rsidR="004B5A06" w:rsidRPr="00F77E71">
              <w:rPr>
                <w:rStyle w:val="Lienhypertexte"/>
                <w:rFonts w:eastAsia="Times New Roman"/>
                <w:noProof/>
              </w:rPr>
              <w:t>Paramètres du serveur virtuel 2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7" w:history="1">
            <w:r w:rsidR="004B5A06" w:rsidRPr="00F77E71">
              <w:rPr>
                <w:rStyle w:val="Lienhypertexte"/>
                <w:rFonts w:eastAsia="Times New Roman"/>
                <w:noProof/>
              </w:rPr>
              <w:t>Paramètres du serveur virtuel 3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4B5A06">
          <w:pPr>
            <w:rPr>
              <w:rStyle w:val="Lienhypertexte"/>
              <w:noProof/>
            </w:rPr>
          </w:pPr>
          <w:r>
            <w:rPr>
              <w:rStyle w:val="Lienhypertexte"/>
              <w:noProof/>
            </w:rPr>
            <w:br w:type="page"/>
          </w:r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688" w:history="1">
            <w:r w:rsidR="004B5A06" w:rsidRPr="00F77E71">
              <w:rPr>
                <w:rStyle w:val="Lienhypertexte"/>
                <w:noProof/>
              </w:rPr>
              <w:t>DNS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89" w:history="1">
            <w:r w:rsidR="004B5A06" w:rsidRPr="00F77E71">
              <w:rPr>
                <w:rStyle w:val="Lienhypertexte"/>
                <w:rFonts w:eastAsia="Times New Roman"/>
                <w:noProof/>
              </w:rPr>
              <w:t>Propriétés du serveur réel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_Toc343104689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90" w:history="1">
            <w:r w:rsidR="004B5A06" w:rsidRPr="00F77E71">
              <w:rPr>
                <w:rStyle w:val="Lienhypertexte"/>
                <w:rFonts w:eastAsia="Times New Roman"/>
                <w:noProof/>
              </w:rPr>
              <w:t>Propriétés du serveur 2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91" w:history="1">
            <w:r w:rsidR="004B5A06" w:rsidRPr="00F77E71">
              <w:rPr>
                <w:rStyle w:val="Lienhypertexte"/>
                <w:rFonts w:eastAsia="Calibri"/>
                <w:noProof/>
              </w:rPr>
              <w:t>Zone inversée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92" w:history="1">
            <w:r w:rsidR="004B5A06" w:rsidRPr="00F77E71">
              <w:rPr>
                <w:rStyle w:val="Lienhypertexte"/>
                <w:noProof/>
              </w:rPr>
              <w:t>Zones directes principales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693" w:history="1">
            <w:r w:rsidR="004B5A06" w:rsidRPr="00F77E71">
              <w:rPr>
                <w:rStyle w:val="Lienhypertexte"/>
                <w:noProof/>
              </w:rPr>
              <w:t>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694" w:history="1">
            <w:r w:rsidR="004B5A06" w:rsidRPr="00F77E71">
              <w:rPr>
                <w:rStyle w:val="Lienhypertexte"/>
                <w:noProof/>
              </w:rPr>
              <w:t>Vendeur.corpo.comX (domaine enfant)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17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695" w:history="1">
            <w:r w:rsidR="004B5A06" w:rsidRPr="00F77E71">
              <w:rPr>
                <w:rStyle w:val="Lienhypertexte"/>
                <w:noProof/>
              </w:rPr>
              <w:t>Achat.Corpo.comX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17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696" w:history="1">
            <w:r w:rsidR="004B5A06" w:rsidRPr="00F77E71">
              <w:rPr>
                <w:rStyle w:val="Lienhypertexte"/>
                <w:noProof/>
              </w:rPr>
              <w:t>Gestion.caX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18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97" w:history="1">
            <w:r w:rsidR="004B5A06" w:rsidRPr="00F77E71">
              <w:rPr>
                <w:rStyle w:val="Lienhypertexte"/>
                <w:noProof/>
              </w:rPr>
              <w:t>Zones directes secondaires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698" w:history="1">
            <w:r w:rsidR="004B5A06" w:rsidRPr="00F77E71">
              <w:rPr>
                <w:rStyle w:val="Lienhypertexte"/>
                <w:noProof/>
              </w:rPr>
              <w:t>Prof.B54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699" w:history="1">
            <w:r w:rsidR="004B5A06" w:rsidRPr="00F77E71">
              <w:rPr>
                <w:rStyle w:val="Lienhypertexte"/>
                <w:noProof/>
              </w:rPr>
              <w:t>Zones directes stub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_Toc343104699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00" w:history="1">
            <w:r w:rsidR="004B5A06" w:rsidRPr="00F77E71">
              <w:rPr>
                <w:rStyle w:val="Lienhypertexte"/>
                <w:noProof/>
              </w:rPr>
              <w:t>Gestion.caX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701" w:history="1">
            <w:r w:rsidR="004B5A06" w:rsidRPr="00F77E71">
              <w:rPr>
                <w:rStyle w:val="Lienhypertexte"/>
                <w:noProof/>
              </w:rPr>
              <w:t>Web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02" w:history="1">
            <w:r w:rsidR="004B5A06" w:rsidRPr="00F77E71">
              <w:rPr>
                <w:rStyle w:val="Lienhypertexte"/>
                <w:rFonts w:eastAsia="Calibri"/>
                <w:noProof/>
              </w:rPr>
              <w:t>Paramètres du serveur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19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03" w:history="1">
            <w:r w:rsidR="004B5A06" w:rsidRPr="00F77E71">
              <w:rPr>
                <w:rStyle w:val="Lienhypertexte"/>
                <w:rFonts w:eastAsia="Calibri"/>
                <w:noProof/>
              </w:rPr>
              <w:t>Site www.corpo.comX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04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05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06" w:history="1">
            <w:r w:rsidR="004B5A06" w:rsidRPr="00F77E71">
              <w:rPr>
                <w:rStyle w:val="Lienhypertexte"/>
                <w:rFonts w:eastAsia="Calibri"/>
                <w:noProof/>
              </w:rPr>
              <w:t>Site www.vendeur.corpo.comX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07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08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20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09" w:history="1">
            <w:r w:rsidR="004B5A06" w:rsidRPr="00F77E71">
              <w:rPr>
                <w:rStyle w:val="Lienhypertexte"/>
                <w:rFonts w:eastAsia="Calibri"/>
                <w:noProof/>
              </w:rPr>
              <w:t>Site www.achat.corpo.comX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_Toc343104709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21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0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21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1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21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12" w:history="1">
            <w:r w:rsidR="004B5A06" w:rsidRPr="00F77E71">
              <w:rPr>
                <w:rStyle w:val="Lienhypertexte"/>
                <w:rFonts w:eastAsia="Calibri"/>
                <w:noProof/>
              </w:rPr>
              <w:t>Site wa1.gestion.caX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3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4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15" w:history="1">
            <w:r w:rsidR="004B5A06" w:rsidRPr="00F77E71">
              <w:rPr>
                <w:rStyle w:val="Lienhypertexte"/>
                <w:rFonts w:eastAsia="Calibri"/>
                <w:noProof/>
              </w:rPr>
              <w:t>Site wa2.gestion.caX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6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17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22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718" w:history="1">
            <w:r w:rsidR="004B5A06" w:rsidRPr="00F77E71">
              <w:rPr>
                <w:rStyle w:val="Lienhypertexte"/>
                <w:noProof/>
              </w:rPr>
              <w:t>FTP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19" w:history="1">
            <w:r w:rsidR="004B5A06" w:rsidRPr="00F77E71">
              <w:rPr>
                <w:rStyle w:val="Lienhypertexte"/>
                <w:rFonts w:eastAsia="Calibri"/>
                <w:noProof/>
              </w:rPr>
              <w:t>Site doc.corpo.comX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_Toc343104719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0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1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23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22" w:history="1">
            <w:r w:rsidR="004B5A06" w:rsidRPr="00F77E71">
              <w:rPr>
                <w:rStyle w:val="Lienhypertexte"/>
                <w:rFonts w:eastAsia="Calibri"/>
                <w:noProof/>
              </w:rPr>
              <w:t>Site perso.gestion.caX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_Toc343104722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3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_Toc343104723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4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_Toc343104724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5" w:history="1">
            <w:r w:rsidR="004B5A06" w:rsidRPr="00F77E71">
              <w:rPr>
                <w:rStyle w:val="Lienhypertexte"/>
                <w:rFonts w:eastAsia="Calibri"/>
                <w:noProof/>
              </w:rPr>
              <w:t>Structure des dossiers et autorisations NTFS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_Toc343104725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24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26" w:history="1">
            <w:r w:rsidR="004B5A06" w:rsidRPr="00F77E71">
              <w:rPr>
                <w:rStyle w:val="Lienhypertexte"/>
                <w:rFonts w:eastAsia="Calibri"/>
                <w:noProof/>
              </w:rPr>
              <w:t>Site intranet.vendeur.corpo.comX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_Toc343104726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7" w:history="1">
            <w:r w:rsidR="004B5A06" w:rsidRPr="00F77E71">
              <w:rPr>
                <w:rStyle w:val="Lienhypertexte"/>
                <w:noProof/>
              </w:rPr>
              <w:t>Paramètres de base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_Toc343104727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8" w:history="1">
            <w:r w:rsidR="004B5A06" w:rsidRPr="00F77E71">
              <w:rPr>
                <w:rStyle w:val="Lienhypertexte"/>
                <w:noProof/>
              </w:rPr>
              <w:t>Propriétés du site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_Toc343104728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3"/>
            <w:tabs>
              <w:tab w:val="right" w:leader="dot" w:pos="10130"/>
            </w:tabs>
            <w:rPr>
              <w:noProof/>
              <w:sz w:val="22"/>
            </w:rPr>
          </w:pPr>
          <w:hyperlink w:anchor="_Toc343104729" w:history="1">
            <w:r w:rsidR="004B5A06" w:rsidRPr="00F77E71">
              <w:rPr>
                <w:rStyle w:val="Lienhypertexte"/>
                <w:rFonts w:eastAsia="Calibri"/>
                <w:noProof/>
              </w:rPr>
              <w:t>Structure des dossiers et autorisations NTFS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_Toc343104729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25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1"/>
            <w:tabs>
              <w:tab w:val="right" w:leader="dot" w:pos="10130"/>
            </w:tabs>
            <w:rPr>
              <w:noProof/>
              <w:sz w:val="22"/>
            </w:rPr>
          </w:pPr>
          <w:hyperlink w:anchor="_Toc343104730" w:history="1">
            <w:r w:rsidR="004B5A06" w:rsidRPr="00F77E71">
              <w:rPr>
                <w:rStyle w:val="Lienhypertexte"/>
                <w:noProof/>
              </w:rPr>
              <w:t>Routeur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_Toc343104730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4B5A06" w:rsidRDefault="00C23EE5">
          <w:pPr>
            <w:pStyle w:val="TM2"/>
            <w:tabs>
              <w:tab w:val="right" w:leader="dot" w:pos="10130"/>
            </w:tabs>
            <w:rPr>
              <w:noProof/>
              <w:sz w:val="22"/>
            </w:rPr>
          </w:pPr>
          <w:hyperlink w:anchor="_Toc343104731" w:history="1">
            <w:r w:rsidR="004B5A06" w:rsidRPr="00F77E71">
              <w:rPr>
                <w:rStyle w:val="Lienhypertexte"/>
                <w:noProof/>
              </w:rPr>
              <w:t>Configuration du protocole NAT</w:t>
            </w:r>
            <w:r w:rsidR="004B5A06">
              <w:rPr>
                <w:noProof/>
                <w:webHidden/>
              </w:rPr>
              <w:tab/>
            </w:r>
            <w:r w:rsidR="004B5A06">
              <w:rPr>
                <w:noProof/>
                <w:webHidden/>
              </w:rPr>
              <w:fldChar w:fldCharType="begin"/>
            </w:r>
            <w:r w:rsidR="004B5A06">
              <w:rPr>
                <w:noProof/>
                <w:webHidden/>
              </w:rPr>
              <w:instrText xml:space="preserve"> PAGEREF _Toc343104731 \h </w:instrText>
            </w:r>
            <w:r w:rsidR="004B5A06">
              <w:rPr>
                <w:noProof/>
                <w:webHidden/>
              </w:rPr>
            </w:r>
            <w:r w:rsidR="004B5A06">
              <w:rPr>
                <w:noProof/>
                <w:webHidden/>
              </w:rPr>
              <w:fldChar w:fldCharType="separate"/>
            </w:r>
            <w:r w:rsidR="004B5A06">
              <w:rPr>
                <w:noProof/>
                <w:webHidden/>
              </w:rPr>
              <w:t>26</w:t>
            </w:r>
            <w:r w:rsidR="004B5A06">
              <w:rPr>
                <w:noProof/>
                <w:webHidden/>
              </w:rPr>
              <w:fldChar w:fldCharType="end"/>
            </w:r>
          </w:hyperlink>
        </w:p>
        <w:p w:rsidR="000C2306" w:rsidRPr="00D35EE4" w:rsidRDefault="000C2306">
          <w:r w:rsidRPr="00D35EE4">
            <w:rPr>
              <w:b/>
              <w:bCs/>
            </w:rPr>
            <w:fldChar w:fldCharType="end"/>
          </w:r>
        </w:p>
      </w:sdtContent>
    </w:sdt>
    <w:p w:rsidR="000C2306" w:rsidRPr="00D35EE4" w:rsidRDefault="000C2306">
      <w:pPr>
        <w:rPr>
          <w:rFonts w:asciiTheme="majorHAnsi" w:eastAsiaTheme="majorEastAsia" w:hAnsiTheme="majorHAnsi" w:cstheme="majorBidi"/>
          <w:b/>
          <w:bCs/>
          <w:i/>
          <w:color w:val="727CA3" w:themeColor="accent1"/>
          <w:sz w:val="48"/>
          <w:szCs w:val="32"/>
        </w:rPr>
      </w:pPr>
      <w:r w:rsidRPr="00D35EE4">
        <w:br w:type="page"/>
      </w:r>
    </w:p>
    <w:p w:rsidR="00165B63" w:rsidRPr="00D35EE4" w:rsidRDefault="00AA067C" w:rsidP="00165B63">
      <w:pPr>
        <w:pStyle w:val="Titre1"/>
      </w:pPr>
      <w:bookmarkStart w:id="0" w:name="_Toc343104661"/>
      <w:r w:rsidRPr="00D35EE4">
        <w:lastRenderedPageBreak/>
        <w:t>Réseau Fournisseurs</w:t>
      </w:r>
      <w:bookmarkEnd w:id="0"/>
    </w:p>
    <w:p w:rsidR="00AC2DAA" w:rsidRPr="00D35EE4" w:rsidRDefault="00AC2DAA" w:rsidP="00AC2DAA">
      <w:pPr>
        <w:pStyle w:val="Titre2"/>
      </w:pPr>
      <w:bookmarkStart w:id="1" w:name="_Toc343104662"/>
      <w:r w:rsidRPr="00D35EE4">
        <w:t>Calcul des adresses</w:t>
      </w:r>
      <w:bookmarkEnd w:id="1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4412"/>
        <w:gridCol w:w="2642"/>
        <w:gridCol w:w="3119"/>
      </w:tblGrid>
      <w:tr w:rsidR="00165B63" w:rsidRPr="00D35EE4" w:rsidTr="0077087B">
        <w:trPr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Numéro de classe </w:t>
            </w:r>
          </w:p>
        </w:tc>
        <w:tc>
          <w:tcPr>
            <w:tcW w:w="5761" w:type="dxa"/>
            <w:gridSpan w:val="2"/>
          </w:tcPr>
          <w:p w:rsidR="00165B63" w:rsidRPr="002C5D70" w:rsidRDefault="00736D30" w:rsidP="00AE7834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65B63" w:rsidRPr="00D35EE4" w:rsidTr="0077087B">
        <w:trPr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Numéro de sous-réseau</w:t>
            </w:r>
          </w:p>
        </w:tc>
        <w:tc>
          <w:tcPr>
            <w:tcW w:w="5761" w:type="dxa"/>
            <w:gridSpan w:val="2"/>
          </w:tcPr>
          <w:p w:rsidR="00165B63" w:rsidRPr="00D35EE4" w:rsidRDefault="00736D30" w:rsidP="002C5D70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Valeur</w:t>
            </w:r>
          </w:p>
        </w:tc>
        <w:tc>
          <w:tcPr>
            <w:tcW w:w="264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35EE4">
              <w:rPr>
                <w:lang w:val="fr-CA"/>
              </w:rPr>
              <w:t>Souhaitée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Réelle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Nombre de sous réseaux </w:t>
            </w:r>
          </w:p>
        </w:tc>
        <w:tc>
          <w:tcPr>
            <w:tcW w:w="2642" w:type="dxa"/>
          </w:tcPr>
          <w:p w:rsidR="00165B63" w:rsidRPr="00D35EE4" w:rsidRDefault="00736D30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165B63" w:rsidRPr="00D35EE4" w:rsidRDefault="00736D30" w:rsidP="002C5D70">
            <w:r>
              <w:t>40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Nombre d’hôtes de chaque réseau</w:t>
            </w:r>
          </w:p>
        </w:tc>
        <w:tc>
          <w:tcPr>
            <w:tcW w:w="2642" w:type="dxa"/>
            <w:tcBorders>
              <w:bottom w:val="single" w:sz="8" w:space="0" w:color="727CA3" w:themeColor="accent1"/>
            </w:tcBorders>
          </w:tcPr>
          <w:p w:rsidR="00165B63" w:rsidRPr="008F45F0" w:rsidRDefault="00736D30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165B63" w:rsidRPr="008F45F0" w:rsidRDefault="00A9533C" w:rsidP="002C5D70">
            <w:pPr>
              <w:rPr>
                <w:lang w:val="fr-CA"/>
              </w:rPr>
            </w:pPr>
            <w:r>
              <w:rPr>
                <w:lang w:val="fr-CA"/>
              </w:rPr>
              <w:t>800</w:t>
            </w:r>
          </w:p>
        </w:tc>
      </w:tr>
    </w:tbl>
    <w:p w:rsidR="00AC2DAA" w:rsidRPr="00D35EE4" w:rsidRDefault="00AC2DAA" w:rsidP="00AC2DAA">
      <w:pPr>
        <w:pStyle w:val="Titre2"/>
      </w:pPr>
      <w:bookmarkStart w:id="2" w:name="_Toc343104663"/>
      <w:r w:rsidRPr="00D35EE4">
        <w:t>Énumérer les 7 premiers sous réseaux</w:t>
      </w:r>
      <w:bookmarkEnd w:id="2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675"/>
        <w:gridCol w:w="2410"/>
        <w:gridCol w:w="7088"/>
      </w:tblGrid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#</w:t>
            </w:r>
          </w:p>
        </w:tc>
        <w:tc>
          <w:tcPr>
            <w:tcW w:w="2410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35EE4">
              <w:rPr>
                <w:lang w:val="fr-CA"/>
              </w:rPr>
              <w:t>Adresse du réseau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Intervalles d’adresses des hôtes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555DAA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555DAA" w:rsidP="002C5D70">
            <w:r>
              <w:t>172.16.1.1 – 172.10.1.255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727CA3" w:themeColor="accent1"/>
            </w:tcBorders>
            <w:shd w:val="clear" w:color="auto" w:fill="auto"/>
          </w:tcPr>
          <w:p w:rsidR="00165B63" w:rsidRPr="00D35EE4" w:rsidRDefault="00165B63" w:rsidP="002C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8" w:type="dxa"/>
            <w:shd w:val="clear" w:color="auto" w:fill="auto"/>
          </w:tcPr>
          <w:p w:rsidR="00165B63" w:rsidRPr="00D35EE4" w:rsidRDefault="00165B63" w:rsidP="002C5D70"/>
        </w:tc>
      </w:tr>
    </w:tbl>
    <w:p w:rsidR="00AC2DAA" w:rsidRPr="00D35EE4" w:rsidRDefault="00AC2DAA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 w:rsidRPr="00D35EE4">
        <w:br w:type="page"/>
      </w:r>
    </w:p>
    <w:p w:rsidR="00AC2DAA" w:rsidRPr="00D35EE4" w:rsidRDefault="00AC2DAA" w:rsidP="00AC2DAA">
      <w:pPr>
        <w:pStyle w:val="Titre2"/>
      </w:pPr>
      <w:bookmarkStart w:id="3" w:name="_Toc343104664"/>
      <w:r w:rsidRPr="00D35EE4">
        <w:lastRenderedPageBreak/>
        <w:t>Synthèse du réseau fournisseur</w:t>
      </w:r>
      <w:bookmarkEnd w:id="3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4644"/>
        <w:gridCol w:w="5529"/>
      </w:tblGrid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de votre réseau</w:t>
            </w:r>
          </w:p>
        </w:tc>
        <w:tc>
          <w:tcPr>
            <w:tcW w:w="5529" w:type="dxa"/>
            <w:tcBorders>
              <w:top w:val="single" w:sz="18" w:space="0" w:color="727CA3" w:themeColor="accent1"/>
            </w:tcBorders>
          </w:tcPr>
          <w:p w:rsidR="00165B63" w:rsidRPr="00D35EE4" w:rsidRDefault="00FC6CE4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10.57.51.64</w:t>
            </w:r>
            <w:r w:rsidR="00D47073">
              <w:t>/</w:t>
            </w:r>
            <w:r>
              <w:t>16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Masque</w:t>
            </w:r>
          </w:p>
        </w:tc>
        <w:tc>
          <w:tcPr>
            <w:tcW w:w="5529" w:type="dxa"/>
          </w:tcPr>
          <w:p w:rsidR="00165B63" w:rsidRPr="00D35EE4" w:rsidRDefault="00555DAA" w:rsidP="002C5D70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165B63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165B63" w:rsidRPr="00D35EE4" w:rsidRDefault="00165B6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Nombre de bits du masque</w:t>
            </w:r>
          </w:p>
        </w:tc>
        <w:tc>
          <w:tcPr>
            <w:tcW w:w="5529" w:type="dxa"/>
          </w:tcPr>
          <w:p w:rsidR="00165B63" w:rsidRPr="008F45F0" w:rsidRDefault="00555DAA" w:rsidP="002C5D70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16</w:t>
            </w:r>
          </w:p>
        </w:tc>
      </w:tr>
    </w:tbl>
    <w:p w:rsidR="00AC2DAA" w:rsidRPr="00D35EE4" w:rsidRDefault="00483607" w:rsidP="00AC2DAA">
      <w:pPr>
        <w:pStyle w:val="Titre2"/>
      </w:pPr>
      <w:bookmarkStart w:id="4" w:name="_Toc343104665"/>
      <w:r>
        <w:t xml:space="preserve">Liste </w:t>
      </w:r>
      <w:r w:rsidR="00AC2DAA" w:rsidRPr="00D35EE4">
        <w:t>des adresses</w:t>
      </w:r>
      <w:r>
        <w:t xml:space="preserve"> attribuées</w:t>
      </w:r>
      <w:bookmarkEnd w:id="4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4644"/>
        <w:gridCol w:w="5529"/>
      </w:tblGrid>
      <w:tr w:rsidR="00AC2DAA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AC2DAA" w:rsidRPr="00D35EE4" w:rsidRDefault="00AC2DA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Serveur </w:t>
            </w:r>
            <w:r w:rsidR="00654598" w:rsidRPr="00D35EE4">
              <w:rPr>
                <w:lang w:val="fr-CA"/>
              </w:rPr>
              <w:t>2</w:t>
            </w:r>
          </w:p>
        </w:tc>
        <w:tc>
          <w:tcPr>
            <w:tcW w:w="5529" w:type="dxa"/>
            <w:tcBorders>
              <w:top w:val="single" w:sz="18" w:space="0" w:color="727CA3" w:themeColor="accent1"/>
            </w:tcBorders>
          </w:tcPr>
          <w:p w:rsidR="00AC2DAA" w:rsidRPr="00D35EE4" w:rsidRDefault="00570F87" w:rsidP="00FB34E6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10.57.51.65</w:t>
            </w:r>
            <w:r w:rsidR="00D47073">
              <w:t>/</w:t>
            </w:r>
            <w:r>
              <w:t>16</w:t>
            </w:r>
          </w:p>
        </w:tc>
      </w:tr>
      <w:tr w:rsidR="00AC2DAA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AC2DAA" w:rsidRPr="00D35EE4" w:rsidRDefault="00AC2DA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Serveur </w:t>
            </w:r>
            <w:r w:rsidR="00654598" w:rsidRPr="00D35EE4">
              <w:rPr>
                <w:lang w:val="fr-CA"/>
              </w:rPr>
              <w:t>3</w:t>
            </w:r>
          </w:p>
        </w:tc>
        <w:tc>
          <w:tcPr>
            <w:tcW w:w="5529" w:type="dxa"/>
          </w:tcPr>
          <w:p w:rsidR="00AC2DAA" w:rsidRPr="00D35EE4" w:rsidRDefault="00570F87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10.57.51.66</w:t>
            </w:r>
            <w:r w:rsidR="00D47073">
              <w:t>/</w:t>
            </w:r>
            <w:r>
              <w:t>16</w:t>
            </w:r>
          </w:p>
        </w:tc>
      </w:tr>
    </w:tbl>
    <w:p w:rsidR="00EE698F" w:rsidRPr="00D35EE4" w:rsidRDefault="00B95EBC" w:rsidP="00B95EBC">
      <w:pPr>
        <w:pStyle w:val="Titre1"/>
      </w:pPr>
      <w:bookmarkStart w:id="5" w:name="_Toc343104666"/>
      <w:r w:rsidRPr="00D35EE4">
        <w:t>Réseau Corporatif</w:t>
      </w:r>
      <w:bookmarkEnd w:id="5"/>
    </w:p>
    <w:p w:rsidR="004346FD" w:rsidRPr="00D35EE4" w:rsidRDefault="004346FD" w:rsidP="004346FD">
      <w:pPr>
        <w:pStyle w:val="Titre2"/>
      </w:pPr>
      <w:bookmarkStart w:id="6" w:name="_Toc343104667"/>
      <w:r w:rsidRPr="00D35EE4">
        <w:t>Synthèse du réseau fournisseur</w:t>
      </w:r>
      <w:bookmarkEnd w:id="6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4644"/>
        <w:gridCol w:w="5529"/>
      </w:tblGrid>
      <w:tr w:rsidR="004346FD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4346FD" w:rsidRPr="00D35EE4" w:rsidRDefault="004346F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  <w:r w:rsidR="002143AF" w:rsidRPr="00D35EE4">
              <w:rPr>
                <w:lang w:val="fr-CA"/>
              </w:rPr>
              <w:t>s qui vous appartiennent</w:t>
            </w:r>
          </w:p>
        </w:tc>
        <w:tc>
          <w:tcPr>
            <w:tcW w:w="5529" w:type="dxa"/>
            <w:tcBorders>
              <w:top w:val="single" w:sz="18" w:space="0" w:color="727CA3" w:themeColor="accent1"/>
            </w:tcBorders>
          </w:tcPr>
          <w:p w:rsidR="004346FD" w:rsidRPr="00D35EE4" w:rsidRDefault="00555DAA" w:rsidP="007423D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10.57.51.61 à 10.57.51.70</w:t>
            </w:r>
          </w:p>
        </w:tc>
      </w:tr>
      <w:tr w:rsidR="004346FD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4346FD" w:rsidRPr="00D35EE4" w:rsidRDefault="004346F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Masque</w:t>
            </w:r>
          </w:p>
        </w:tc>
        <w:tc>
          <w:tcPr>
            <w:tcW w:w="5529" w:type="dxa"/>
          </w:tcPr>
          <w:p w:rsidR="004346FD" w:rsidRPr="00D35EE4" w:rsidRDefault="00555DAA" w:rsidP="007423D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</w:tbl>
    <w:p w:rsidR="004346FD" w:rsidRPr="00D35EE4" w:rsidRDefault="00BA61FB" w:rsidP="004346FD">
      <w:pPr>
        <w:pStyle w:val="Titre2"/>
      </w:pPr>
      <w:bookmarkStart w:id="7" w:name="_Toc343104668"/>
      <w:r>
        <w:t xml:space="preserve">Liste </w:t>
      </w:r>
      <w:r w:rsidRPr="00D35EE4">
        <w:t>des adresses</w:t>
      </w:r>
      <w:r>
        <w:t xml:space="preserve"> attribuées</w:t>
      </w:r>
      <w:bookmarkEnd w:id="7"/>
    </w:p>
    <w:tbl>
      <w:tblPr>
        <w:tblStyle w:val="Grilleclaire-Accent11"/>
        <w:tblW w:w="0" w:type="auto"/>
        <w:tblLook w:val="0200" w:firstRow="0" w:lastRow="0" w:firstColumn="0" w:lastColumn="0" w:noHBand="1" w:noVBand="0"/>
      </w:tblPr>
      <w:tblGrid>
        <w:gridCol w:w="4644"/>
        <w:gridCol w:w="5529"/>
      </w:tblGrid>
      <w:tr w:rsidR="004346FD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single" w:sz="18" w:space="0" w:color="727CA3" w:themeColor="accent1"/>
            </w:tcBorders>
            <w:shd w:val="clear" w:color="auto" w:fill="EBF0F5" w:themeFill="accent2" w:themeFillTint="33"/>
          </w:tcPr>
          <w:p w:rsidR="004346FD" w:rsidRPr="00D35EE4" w:rsidRDefault="004346F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Serveur </w:t>
            </w:r>
            <w:r w:rsidR="002143AF" w:rsidRPr="00D35EE4">
              <w:rPr>
                <w:lang w:val="fr-CA"/>
              </w:rPr>
              <w:t>prof</w:t>
            </w:r>
          </w:p>
        </w:tc>
        <w:tc>
          <w:tcPr>
            <w:tcW w:w="5529" w:type="dxa"/>
            <w:tcBorders>
              <w:top w:val="single" w:sz="18" w:space="0" w:color="727CA3" w:themeColor="accent1"/>
            </w:tcBorders>
          </w:tcPr>
          <w:p w:rsidR="004346FD" w:rsidRPr="00D35EE4" w:rsidRDefault="00555DAA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10.57.54.100</w:t>
            </w:r>
            <w:r w:rsidR="00D47073">
              <w:t>/</w:t>
            </w:r>
            <w:r>
              <w:t>16</w:t>
            </w:r>
          </w:p>
        </w:tc>
      </w:tr>
      <w:tr w:rsidR="004346FD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4346FD" w:rsidRPr="00D35EE4" w:rsidRDefault="004346F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Serveur </w:t>
            </w:r>
            <w:r w:rsidR="002143AF" w:rsidRPr="00D35EE4">
              <w:rPr>
                <w:lang w:val="fr-CA"/>
              </w:rPr>
              <w:t>r</w:t>
            </w:r>
            <w:r w:rsidR="005B64F7" w:rsidRPr="00D35EE4">
              <w:rPr>
                <w:lang w:val="fr-CA"/>
              </w:rPr>
              <w:t>é</w:t>
            </w:r>
            <w:r w:rsidR="002143AF" w:rsidRPr="00D35EE4">
              <w:rPr>
                <w:lang w:val="fr-CA"/>
              </w:rPr>
              <w:t>el</w:t>
            </w:r>
          </w:p>
        </w:tc>
        <w:tc>
          <w:tcPr>
            <w:tcW w:w="5529" w:type="dxa"/>
          </w:tcPr>
          <w:p w:rsidR="004346FD" w:rsidRPr="00D35EE4" w:rsidRDefault="00A64F19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10.57.51.61</w:t>
            </w:r>
            <w:r w:rsidR="00D47073">
              <w:t>/</w:t>
            </w:r>
            <w:r>
              <w:t>16</w:t>
            </w:r>
          </w:p>
        </w:tc>
      </w:tr>
      <w:tr w:rsidR="002143AF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2143AF" w:rsidRPr="00D35EE4" w:rsidRDefault="002143A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Serveur 1</w:t>
            </w:r>
          </w:p>
        </w:tc>
        <w:tc>
          <w:tcPr>
            <w:tcW w:w="5529" w:type="dxa"/>
          </w:tcPr>
          <w:p w:rsidR="002143AF" w:rsidRPr="00D35EE4" w:rsidRDefault="00A64F19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10.57.51.62</w:t>
            </w:r>
            <w:r w:rsidR="00D47073">
              <w:t>/</w:t>
            </w:r>
            <w:r>
              <w:t>16</w:t>
            </w:r>
          </w:p>
        </w:tc>
      </w:tr>
      <w:tr w:rsidR="002143AF" w:rsidRPr="00D35EE4" w:rsidTr="007708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EBF0F5" w:themeFill="accent2" w:themeFillTint="33"/>
          </w:tcPr>
          <w:p w:rsidR="002143AF" w:rsidRPr="00D35EE4" w:rsidRDefault="002143A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Serveur 2</w:t>
            </w:r>
          </w:p>
        </w:tc>
        <w:tc>
          <w:tcPr>
            <w:tcW w:w="5529" w:type="dxa"/>
          </w:tcPr>
          <w:p w:rsidR="002143AF" w:rsidRPr="00D35EE4" w:rsidRDefault="00A64F19" w:rsidP="00D47073">
            <w:pPr>
              <w:pStyle w:val="Rpon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10.57.51.63</w:t>
            </w:r>
            <w:r w:rsidR="00D47073">
              <w:t>/</w:t>
            </w:r>
            <w:r>
              <w:t>16</w:t>
            </w:r>
          </w:p>
        </w:tc>
      </w:tr>
    </w:tbl>
    <w:p w:rsidR="00AE7992" w:rsidRPr="00D35EE4" w:rsidRDefault="00AE7992">
      <w:r w:rsidRPr="00D35EE4">
        <w:br w:type="page"/>
      </w:r>
    </w:p>
    <w:p w:rsidR="00B95EBC" w:rsidRPr="00D35EE4" w:rsidRDefault="005B64F7" w:rsidP="005B64F7">
      <w:pPr>
        <w:pStyle w:val="Titre1"/>
      </w:pPr>
      <w:bookmarkStart w:id="8" w:name="_Toc343104669"/>
      <w:r w:rsidRPr="00D35EE4">
        <w:lastRenderedPageBreak/>
        <w:t>Serveur réel</w:t>
      </w:r>
      <w:bookmarkEnd w:id="8"/>
    </w:p>
    <w:p w:rsidR="008A0297" w:rsidRPr="00D35EE4" w:rsidRDefault="008A0297" w:rsidP="008A0297">
      <w:pPr>
        <w:pStyle w:val="Titre2"/>
      </w:pPr>
      <w:bookmarkStart w:id="9" w:name="_Toc343104670"/>
      <w:r w:rsidRPr="00D35EE4">
        <w:t>Paramètres généraux</w:t>
      </w:r>
      <w:bookmarkEnd w:id="9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4A0" w:firstRow="1" w:lastRow="0" w:firstColumn="1" w:lastColumn="0" w:noHBand="0" w:noVBand="1"/>
      </w:tblPr>
      <w:tblGrid>
        <w:gridCol w:w="4390"/>
        <w:gridCol w:w="5783"/>
      </w:tblGrid>
      <w:tr w:rsidR="003E4B23" w:rsidRPr="00D35EE4" w:rsidTr="0077087B">
        <w:tc>
          <w:tcPr>
            <w:tcW w:w="4390" w:type="dxa"/>
            <w:shd w:val="clear" w:color="auto" w:fill="EBF0F5" w:themeFill="accent2" w:themeFillTint="33"/>
          </w:tcPr>
          <w:p w:rsidR="003E4B23" w:rsidRPr="00D35EE4" w:rsidRDefault="003E4B2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serveur</w:t>
            </w:r>
          </w:p>
        </w:tc>
        <w:tc>
          <w:tcPr>
            <w:tcW w:w="5783" w:type="dxa"/>
          </w:tcPr>
          <w:p w:rsidR="003E4B23" w:rsidRPr="00D35EE4" w:rsidRDefault="00A734BF" w:rsidP="000C54D9">
            <w:pPr>
              <w:pStyle w:val="Rponse"/>
            </w:pPr>
            <w:r>
              <w:t>529R9</w:t>
            </w:r>
          </w:p>
        </w:tc>
      </w:tr>
      <w:tr w:rsidR="003E4B23" w:rsidRPr="00D35EE4" w:rsidTr="0077087B">
        <w:tc>
          <w:tcPr>
            <w:tcW w:w="4390" w:type="dxa"/>
            <w:shd w:val="clear" w:color="auto" w:fill="EBF0F5" w:themeFill="accent2" w:themeFillTint="33"/>
          </w:tcPr>
          <w:p w:rsidR="003E4B23" w:rsidRPr="00D35EE4" w:rsidRDefault="003E4B2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Fond d’écran administrateur</w:t>
            </w:r>
          </w:p>
        </w:tc>
        <w:tc>
          <w:tcPr>
            <w:tcW w:w="5783" w:type="dxa"/>
          </w:tcPr>
          <w:p w:rsidR="003E4B23" w:rsidRPr="00D35EE4" w:rsidRDefault="00A734BF" w:rsidP="001A476C">
            <w:pPr>
              <w:pStyle w:val="Rponse"/>
            </w:pPr>
            <w:r>
              <w:t>Bleu</w:t>
            </w:r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Raccourci sur le bureau</w:t>
            </w:r>
          </w:p>
        </w:tc>
        <w:tc>
          <w:tcPr>
            <w:tcW w:w="5783" w:type="dxa"/>
          </w:tcPr>
          <w:p w:rsidR="00202C45" w:rsidRDefault="008F003B" w:rsidP="00EE1CAB">
            <w:pPr>
              <w:pStyle w:val="Rponse"/>
            </w:pPr>
            <w:proofErr w:type="spellStart"/>
            <w:r>
              <w:t>Ncpa.cpl</w:t>
            </w:r>
            <w:proofErr w:type="spellEnd"/>
          </w:p>
        </w:tc>
      </w:tr>
      <w:tr w:rsidR="00202C45" w:rsidRPr="00CB235B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Barre des tâches (produit)</w:t>
            </w:r>
          </w:p>
        </w:tc>
        <w:tc>
          <w:tcPr>
            <w:tcW w:w="5783" w:type="dxa"/>
          </w:tcPr>
          <w:p w:rsidR="00500CC0" w:rsidRPr="00D35EE4" w:rsidRDefault="00597C22" w:rsidP="00EE1CAB">
            <w:pPr>
              <w:pStyle w:val="Rponse"/>
            </w:pPr>
            <w:r>
              <w:t>Adobe Reader / Notepad++ / Office 2010</w:t>
            </w:r>
            <w:r w:rsidR="00D64715">
              <w:t xml:space="preserve"> / CMD</w:t>
            </w:r>
            <w:r w:rsidR="00D758A0">
              <w:t xml:space="preserve"> / </w:t>
            </w:r>
            <w:proofErr w:type="spellStart"/>
            <w:r w:rsidR="00D758A0">
              <w:t>Gestionnaire</w:t>
            </w:r>
            <w:proofErr w:type="spellEnd"/>
            <w:r w:rsidR="00D758A0">
              <w:t xml:space="preserve"> Hyper-V</w:t>
            </w:r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Configuration du CMD</w:t>
            </w:r>
          </w:p>
        </w:tc>
        <w:tc>
          <w:tcPr>
            <w:tcW w:w="5783" w:type="dxa"/>
          </w:tcPr>
          <w:p w:rsidR="008F003B" w:rsidRPr="0013175A" w:rsidRDefault="008F003B" w:rsidP="008F003B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Fenêtre 800x3000</w:t>
            </w:r>
          </w:p>
          <w:p w:rsidR="00202C45" w:rsidRPr="00CB235B" w:rsidRDefault="008F003B" w:rsidP="008F003B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Edition avec souris activée</w:t>
            </w:r>
          </w:p>
        </w:tc>
      </w:tr>
      <w:tr w:rsidR="008E1D54" w:rsidRPr="00D35EE4" w:rsidTr="0077087B">
        <w:tc>
          <w:tcPr>
            <w:tcW w:w="4390" w:type="dxa"/>
            <w:shd w:val="clear" w:color="auto" w:fill="EBF0F5" w:themeFill="accent2" w:themeFillTint="33"/>
          </w:tcPr>
          <w:p w:rsidR="008E1D54" w:rsidRPr="00D35EE4" w:rsidRDefault="008E1D54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Liste des </w:t>
            </w:r>
            <w:r w:rsidR="009A2F75" w:rsidRPr="00D35EE4">
              <w:rPr>
                <w:lang w:val="fr-CA"/>
              </w:rPr>
              <w:t>rôles</w:t>
            </w:r>
          </w:p>
        </w:tc>
        <w:tc>
          <w:tcPr>
            <w:tcW w:w="5783" w:type="dxa"/>
          </w:tcPr>
          <w:p w:rsidR="00AF7FE2" w:rsidRPr="00D35EE4" w:rsidRDefault="00D758A0" w:rsidP="001A476C">
            <w:pPr>
              <w:pStyle w:val="Rponse"/>
            </w:pPr>
            <w:r>
              <w:t>Hyper-V</w:t>
            </w:r>
          </w:p>
        </w:tc>
      </w:tr>
      <w:tr w:rsidR="008A0297" w:rsidRPr="00D35EE4" w:rsidTr="0077087B">
        <w:tc>
          <w:tcPr>
            <w:tcW w:w="4390" w:type="dxa"/>
            <w:shd w:val="clear" w:color="auto" w:fill="EBF0F5" w:themeFill="accent2" w:themeFillTint="33"/>
          </w:tcPr>
          <w:p w:rsidR="008A0297" w:rsidRPr="00D35EE4" w:rsidRDefault="008A0297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dossiers supplémentaires (Partage)</w:t>
            </w:r>
          </w:p>
        </w:tc>
        <w:tc>
          <w:tcPr>
            <w:tcW w:w="5783" w:type="dxa"/>
          </w:tcPr>
          <w:p w:rsidR="004B19CC" w:rsidRPr="008F45F0" w:rsidRDefault="00C137BE" w:rsidP="00C137BE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DATA </w:t>
            </w:r>
            <w:r w:rsidRPr="00C137BE">
              <w:rPr>
                <w:lang w:val="fr-CA"/>
              </w:rPr>
              <w:sym w:font="Wingdings" w:char="F0E0"/>
            </w:r>
            <w:r>
              <w:rPr>
                <w:lang w:val="fr-CA"/>
              </w:rPr>
              <w:t xml:space="preserve"> </w:t>
            </w:r>
            <w:r w:rsidR="002625EA">
              <w:rPr>
                <w:lang w:val="fr-CA"/>
              </w:rPr>
              <w:t>C </w:t>
            </w:r>
            <w:proofErr w:type="gramStart"/>
            <w:r w:rsidR="002625EA">
              <w:rPr>
                <w:lang w:val="fr-CA"/>
              </w:rPr>
              <w:t>:\</w:t>
            </w:r>
            <w:proofErr w:type="gramEnd"/>
            <w:r w:rsidR="002625EA">
              <w:rPr>
                <w:lang w:val="fr-CA"/>
              </w:rPr>
              <w:t>_Examen</w:t>
            </w:r>
            <w:r w:rsidR="00CC2075">
              <w:rPr>
                <w:lang w:val="fr-CA"/>
              </w:rPr>
              <w:t xml:space="preserve"> </w:t>
            </w:r>
          </w:p>
        </w:tc>
      </w:tr>
      <w:tr w:rsidR="008A0297" w:rsidRPr="00D35EE4" w:rsidTr="0077087B">
        <w:tc>
          <w:tcPr>
            <w:tcW w:w="4390" w:type="dxa"/>
            <w:shd w:val="clear" w:color="auto" w:fill="EBF0F5" w:themeFill="accent2" w:themeFillTint="33"/>
          </w:tcPr>
          <w:p w:rsidR="008A0297" w:rsidRPr="00D35EE4" w:rsidRDefault="008A0297" w:rsidP="001A476C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Connexion </w:t>
            </w:r>
            <w:r w:rsidR="001A476C">
              <w:rPr>
                <w:lang w:val="fr-CA"/>
              </w:rPr>
              <w:t xml:space="preserve">lecteur </w:t>
            </w:r>
            <w:r w:rsidRPr="00D35EE4">
              <w:rPr>
                <w:lang w:val="fr-CA"/>
              </w:rPr>
              <w:t>réseau (Lettre et emplacement)</w:t>
            </w:r>
          </w:p>
        </w:tc>
        <w:tc>
          <w:tcPr>
            <w:tcW w:w="5783" w:type="dxa"/>
          </w:tcPr>
          <w:p w:rsidR="008A0297" w:rsidRPr="008F45F0" w:rsidRDefault="008A0297" w:rsidP="00FC568A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utilisateurs avec mot de passe</w:t>
            </w:r>
          </w:p>
        </w:tc>
        <w:tc>
          <w:tcPr>
            <w:tcW w:w="5783" w:type="dxa"/>
          </w:tcPr>
          <w:p w:rsidR="005F2373" w:rsidRDefault="00A734BF" w:rsidP="005F2373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  <w:r w:rsidR="005F2373">
              <w:rPr>
                <w:lang w:val="fr-CA"/>
              </w:rPr>
              <w:t> : AAAaaa111</w:t>
            </w:r>
          </w:p>
          <w:p w:rsidR="001A476C" w:rsidRPr="008F45F0" w:rsidRDefault="00A734BF" w:rsidP="005F2373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Prof</w:t>
            </w:r>
            <w:r w:rsidR="005F2373">
              <w:rPr>
                <w:lang w:val="fr-CA"/>
              </w:rPr>
              <w:t xml:space="preserve"> </w:t>
            </w:r>
          </w:p>
        </w:tc>
      </w:tr>
      <w:tr w:rsidR="000C54D9" w:rsidRPr="00D35EE4" w:rsidTr="0077087B">
        <w:tc>
          <w:tcPr>
            <w:tcW w:w="4390" w:type="dxa"/>
            <w:shd w:val="clear" w:color="auto" w:fill="EBF0F5" w:themeFill="accent2" w:themeFillTint="33"/>
          </w:tcPr>
          <w:p w:rsidR="000C54D9" w:rsidRPr="00D35EE4" w:rsidRDefault="000C54D9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Ligne de commande permettant de démonter une partition</w:t>
            </w:r>
          </w:p>
        </w:tc>
        <w:tc>
          <w:tcPr>
            <w:tcW w:w="5783" w:type="dxa"/>
          </w:tcPr>
          <w:p w:rsidR="000C54D9" w:rsidRPr="008F45F0" w:rsidRDefault="000C54D9" w:rsidP="000C54D9">
            <w:pPr>
              <w:pStyle w:val="Rponse"/>
              <w:rPr>
                <w:lang w:val="fr-CA"/>
              </w:rPr>
            </w:pPr>
          </w:p>
        </w:tc>
      </w:tr>
    </w:tbl>
    <w:p w:rsidR="00F91ABB" w:rsidRDefault="00F91ABB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>
        <w:br w:type="page"/>
      </w:r>
    </w:p>
    <w:p w:rsidR="003E4B23" w:rsidRPr="00D35EE4" w:rsidRDefault="008A0297" w:rsidP="008A0297">
      <w:pPr>
        <w:pStyle w:val="Titre2"/>
      </w:pPr>
      <w:bookmarkStart w:id="10" w:name="_Toc343104671"/>
      <w:r w:rsidRPr="00D35EE4">
        <w:lastRenderedPageBreak/>
        <w:t>Configuration IP</w:t>
      </w:r>
      <w:bookmarkEnd w:id="10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3E4B23" w:rsidRPr="00D35EE4" w:rsidTr="008A0297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3E4B23" w:rsidRPr="00D35EE4" w:rsidRDefault="003E4B23" w:rsidP="0045223D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Nom de la </w:t>
            </w:r>
            <w:r w:rsidR="001B1E4D" w:rsidRPr="00D35EE4">
              <w:rPr>
                <w:lang w:val="fr-CA"/>
              </w:rPr>
              <w:t>carte</w:t>
            </w:r>
            <w:r w:rsidR="00D42B05">
              <w:rPr>
                <w:lang w:val="fr-CA"/>
              </w:rPr>
              <w:t xml:space="preserve"> IP</w:t>
            </w:r>
            <w:r w:rsidR="009838FA">
              <w:rPr>
                <w:lang w:val="fr-CA"/>
              </w:rPr>
              <w:t xml:space="preserve"> (après Hyper V)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3E4B23" w:rsidRPr="008F45F0" w:rsidRDefault="000250A6" w:rsidP="005E24F6">
            <w:pPr>
              <w:pStyle w:val="Rponse"/>
              <w:rPr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Corpo</w:t>
            </w:r>
          </w:p>
        </w:tc>
      </w:tr>
      <w:tr w:rsidR="003E4B23" w:rsidRPr="00D35EE4" w:rsidTr="008A0297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3E4B23" w:rsidRPr="00D35EE4" w:rsidRDefault="003E4B2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Adresses</w:t>
            </w:r>
            <w:r w:rsidR="008A0297" w:rsidRPr="00D35EE4">
              <w:rPr>
                <w:lang w:val="fr-CA"/>
              </w:rPr>
              <w:t xml:space="preserve"> </w:t>
            </w:r>
            <w:r w:rsidRPr="00D35EE4">
              <w:rPr>
                <w:lang w:val="fr-CA"/>
              </w:rPr>
              <w:t>(Une par ligne)</w:t>
            </w:r>
            <w:r w:rsidR="008A0297" w:rsidRPr="00D35EE4">
              <w:rPr>
                <w:lang w:val="fr-CA"/>
              </w:rPr>
              <w:t xml:space="preserve"> /Masque</w:t>
            </w:r>
          </w:p>
        </w:tc>
        <w:tc>
          <w:tcPr>
            <w:tcW w:w="5812" w:type="dxa"/>
          </w:tcPr>
          <w:p w:rsidR="003E4B23" w:rsidRPr="00D35EE4" w:rsidRDefault="00B6003D" w:rsidP="004B52E7">
            <w:pPr>
              <w:pStyle w:val="Rponse"/>
              <w:rPr>
                <w:rFonts w:ascii="Calibri" w:eastAsia="Times New Roman" w:hAnsi="Calibri" w:cs="Times New Roman"/>
                <w:szCs w:val="28"/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10.57.51.61</w:t>
            </w:r>
          </w:p>
        </w:tc>
      </w:tr>
      <w:tr w:rsidR="003E4B23" w:rsidRPr="00D35EE4" w:rsidTr="008A0297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3E4B23" w:rsidRPr="00D35EE4" w:rsidRDefault="003E4B2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passerelle</w:t>
            </w:r>
          </w:p>
        </w:tc>
        <w:tc>
          <w:tcPr>
            <w:tcW w:w="5812" w:type="dxa"/>
          </w:tcPr>
          <w:p w:rsidR="003E4B23" w:rsidRPr="00D35EE4" w:rsidRDefault="001349AC" w:rsidP="00C52AEA">
            <w:pPr>
              <w:pStyle w:val="Rponse"/>
            </w:pPr>
            <w:r>
              <w:t>10.57.1.1</w:t>
            </w:r>
          </w:p>
        </w:tc>
      </w:tr>
      <w:tr w:rsidR="003E4B23" w:rsidRPr="00D35EE4" w:rsidTr="008A0297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3E4B23" w:rsidRPr="00D35EE4" w:rsidRDefault="003E4B2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DNS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3E4B23" w:rsidRPr="00D35EE4" w:rsidRDefault="00A533D1" w:rsidP="009F0A9B">
            <w:pPr>
              <w:pStyle w:val="Rponse"/>
              <w:rPr>
                <w:rFonts w:ascii="Calibri" w:eastAsia="Times New Roman" w:hAnsi="Calibri" w:cs="Times New Roman"/>
                <w:b/>
                <w:szCs w:val="28"/>
                <w:lang w:val="fr-CA"/>
              </w:rPr>
            </w:pPr>
            <w:r>
              <w:rPr>
                <w:sz w:val="23"/>
                <w:szCs w:val="23"/>
              </w:rPr>
              <w:t>127.0.0.1</w:t>
            </w:r>
          </w:p>
        </w:tc>
      </w:tr>
    </w:tbl>
    <w:p w:rsidR="00BF4DF6" w:rsidRDefault="00BF4DF6">
      <w:pPr>
        <w:rPr>
          <w:rFonts w:asciiTheme="majorHAnsi" w:eastAsiaTheme="majorEastAsia" w:hAnsiTheme="majorHAnsi" w:cstheme="majorBidi"/>
          <w:b/>
          <w:bCs/>
          <w:i/>
          <w:color w:val="727CA3" w:themeColor="accent1"/>
          <w:sz w:val="48"/>
          <w:szCs w:val="32"/>
        </w:rPr>
      </w:pPr>
      <w:r>
        <w:br w:type="page"/>
      </w:r>
    </w:p>
    <w:p w:rsidR="005B64F7" w:rsidRPr="00D35EE4" w:rsidRDefault="005B64F7" w:rsidP="005B64F7">
      <w:pPr>
        <w:pStyle w:val="Titre1"/>
      </w:pPr>
      <w:bookmarkStart w:id="11" w:name="_Toc343104672"/>
      <w:r w:rsidRPr="00D35EE4">
        <w:lastRenderedPageBreak/>
        <w:t>Serveur 1</w:t>
      </w:r>
      <w:bookmarkEnd w:id="11"/>
    </w:p>
    <w:p w:rsidR="009A2F75" w:rsidRPr="00D35EE4" w:rsidRDefault="009A2F75" w:rsidP="009A2F75">
      <w:pPr>
        <w:pStyle w:val="Titre2"/>
      </w:pPr>
      <w:bookmarkStart w:id="12" w:name="_Toc343104673"/>
      <w:r w:rsidRPr="00D35EE4">
        <w:t>Paramètres généraux</w:t>
      </w:r>
      <w:bookmarkEnd w:id="12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4A0" w:firstRow="1" w:lastRow="0" w:firstColumn="1" w:lastColumn="0" w:noHBand="0" w:noVBand="1"/>
      </w:tblPr>
      <w:tblGrid>
        <w:gridCol w:w="4390"/>
        <w:gridCol w:w="5783"/>
      </w:tblGrid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serveur</w:t>
            </w:r>
          </w:p>
        </w:tc>
        <w:tc>
          <w:tcPr>
            <w:tcW w:w="5783" w:type="dxa"/>
          </w:tcPr>
          <w:p w:rsidR="009A2F75" w:rsidRPr="00D35EE4" w:rsidRDefault="00A734BF" w:rsidP="00975EF7">
            <w:pPr>
              <w:pStyle w:val="Rponse"/>
            </w:pPr>
            <w:r>
              <w:t>529S1V9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Fond d’écran administrateur</w:t>
            </w:r>
          </w:p>
        </w:tc>
        <w:tc>
          <w:tcPr>
            <w:tcW w:w="5783" w:type="dxa"/>
          </w:tcPr>
          <w:p w:rsidR="009A2F75" w:rsidRPr="00D35EE4" w:rsidRDefault="00A734BF" w:rsidP="00546D40">
            <w:pPr>
              <w:pStyle w:val="Rponse"/>
              <w:rPr>
                <w:rFonts w:ascii="Calibri" w:eastAsia="Times New Roman" w:hAnsi="Calibri" w:cs="Times New Roman"/>
                <w:szCs w:val="28"/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Vert</w:t>
            </w:r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Raccourci sur le bureau</w:t>
            </w:r>
          </w:p>
        </w:tc>
        <w:tc>
          <w:tcPr>
            <w:tcW w:w="5783" w:type="dxa"/>
          </w:tcPr>
          <w:p w:rsidR="00202C45" w:rsidRDefault="00E222D1" w:rsidP="00EE1CAB">
            <w:pPr>
              <w:pStyle w:val="Rponse"/>
            </w:pPr>
            <w:proofErr w:type="spellStart"/>
            <w:r>
              <w:t>Ncpa.cpl</w:t>
            </w:r>
            <w:proofErr w:type="spellEnd"/>
          </w:p>
        </w:tc>
      </w:tr>
      <w:tr w:rsidR="00202C45" w:rsidRPr="004E57DB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Barre des tâches (produit)</w:t>
            </w:r>
          </w:p>
        </w:tc>
        <w:tc>
          <w:tcPr>
            <w:tcW w:w="5783" w:type="dxa"/>
          </w:tcPr>
          <w:p w:rsidR="00233EE2" w:rsidRPr="00D35EE4" w:rsidRDefault="006410E2" w:rsidP="004E57DB">
            <w:pPr>
              <w:pStyle w:val="Rponse"/>
            </w:pPr>
            <w:r>
              <w:t>Adobe Reader / Notepad++ / Office 2010</w:t>
            </w:r>
            <w:r w:rsidR="006F2B9E">
              <w:t xml:space="preserve"> / </w:t>
            </w:r>
            <w:proofErr w:type="spellStart"/>
            <w:r w:rsidR="004E57DB">
              <w:t>Gestionnaire</w:t>
            </w:r>
            <w:proofErr w:type="spellEnd"/>
            <w:r w:rsidR="004E57DB">
              <w:t xml:space="preserve"> de </w:t>
            </w:r>
            <w:proofErr w:type="spellStart"/>
            <w:r w:rsidR="004E57DB">
              <w:t>serveur</w:t>
            </w:r>
            <w:proofErr w:type="spellEnd"/>
            <w:r w:rsidR="004E57DB">
              <w:t xml:space="preserve"> WEB / CMD</w:t>
            </w:r>
            <w:r w:rsidR="005125FE">
              <w:t xml:space="preserve"> / </w:t>
            </w:r>
            <w:proofErr w:type="spellStart"/>
            <w:r w:rsidR="005125FE">
              <w:t>Filezilla</w:t>
            </w:r>
            <w:proofErr w:type="spellEnd"/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Configuration du CMD</w:t>
            </w:r>
          </w:p>
        </w:tc>
        <w:tc>
          <w:tcPr>
            <w:tcW w:w="5783" w:type="dxa"/>
          </w:tcPr>
          <w:p w:rsidR="00E222D1" w:rsidRPr="0013175A" w:rsidRDefault="00E222D1" w:rsidP="00E222D1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Fenêtre 800x3000</w:t>
            </w:r>
          </w:p>
          <w:p w:rsidR="00202C45" w:rsidRPr="00CB235B" w:rsidRDefault="00E222D1" w:rsidP="00E222D1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Edition avec souris activée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rôles</w:t>
            </w:r>
          </w:p>
        </w:tc>
        <w:tc>
          <w:tcPr>
            <w:tcW w:w="5783" w:type="dxa"/>
          </w:tcPr>
          <w:p w:rsidR="009A2F75" w:rsidRPr="00D35EE4" w:rsidRDefault="006F2B9E" w:rsidP="00133079">
            <w:pPr>
              <w:pStyle w:val="Rponse"/>
            </w:pPr>
            <w:r>
              <w:t>IIS, FTP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315E0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Connexion </w:t>
            </w:r>
            <w:r>
              <w:rPr>
                <w:lang w:val="fr-CA"/>
              </w:rPr>
              <w:t xml:space="preserve">lecteur </w:t>
            </w:r>
            <w:r w:rsidRPr="00D35EE4">
              <w:rPr>
                <w:lang w:val="fr-CA"/>
              </w:rPr>
              <w:t>réseau (Lettre et emplacement)</w:t>
            </w:r>
          </w:p>
        </w:tc>
        <w:tc>
          <w:tcPr>
            <w:tcW w:w="5783" w:type="dxa"/>
          </w:tcPr>
          <w:p w:rsidR="009A2F75" w:rsidRPr="008F45F0" w:rsidRDefault="00C3141C" w:rsidP="00315E05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Z:\ </w:t>
            </w:r>
            <w:r w:rsidRPr="00C3141C">
              <w:rPr>
                <w:lang w:val="fr-CA"/>
              </w:rPr>
              <w:sym w:font="Wingdings" w:char="F0E0"/>
            </w:r>
            <w:r>
              <w:rPr>
                <w:lang w:val="fr-CA"/>
              </w:rPr>
              <w:t xml:space="preserve"> DATA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utilisateurs avec mot de passe</w:t>
            </w:r>
          </w:p>
        </w:tc>
        <w:tc>
          <w:tcPr>
            <w:tcW w:w="5783" w:type="dxa"/>
          </w:tcPr>
          <w:p w:rsidR="00080523" w:rsidRPr="008F45F0" w:rsidRDefault="00A734BF" w:rsidP="00BB2578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  <w:r w:rsidR="00BB2578">
              <w:rPr>
                <w:lang w:val="fr-CA"/>
              </w:rPr>
              <w:t xml:space="preserve"> : </w:t>
            </w:r>
            <w:r w:rsidR="005F2373">
              <w:rPr>
                <w:lang w:val="fr-CA"/>
              </w:rPr>
              <w:t>AAAaaa111</w:t>
            </w:r>
          </w:p>
        </w:tc>
      </w:tr>
    </w:tbl>
    <w:p w:rsidR="009A2F75" w:rsidRPr="00D35EE4" w:rsidRDefault="009A2F75" w:rsidP="009A2F75">
      <w:pPr>
        <w:pStyle w:val="Titre2"/>
      </w:pPr>
      <w:bookmarkStart w:id="13" w:name="_Toc343104674"/>
      <w:r w:rsidRPr="00D35EE4">
        <w:t>Configuration IP</w:t>
      </w:r>
      <w:bookmarkEnd w:id="13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carte réseau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8D5261" w:rsidRDefault="000250A6" w:rsidP="005E24F6">
            <w:pPr>
              <w:pStyle w:val="Rponse"/>
              <w:rPr>
                <w:rFonts w:eastAsia="Times New Roman" w:cs="Times New Roman"/>
                <w:szCs w:val="28"/>
                <w:lang w:val="fr-CA"/>
              </w:rPr>
            </w:pPr>
            <w:r w:rsidRPr="008D5261">
              <w:rPr>
                <w:rFonts w:eastAsia="Times New Roman" w:cs="Times New Roman"/>
                <w:szCs w:val="28"/>
                <w:lang w:val="fr-CA"/>
              </w:rPr>
              <w:t>Corpo</w:t>
            </w:r>
          </w:p>
        </w:tc>
      </w:tr>
      <w:tr w:rsidR="002B6CD0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2B6CD0" w:rsidRPr="00D35EE4" w:rsidRDefault="002B6CD0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Type de carte </w:t>
            </w:r>
            <w:r>
              <w:rPr>
                <w:lang w:val="fr-CA"/>
              </w:rPr>
              <w:t>Hyper V</w:t>
            </w:r>
          </w:p>
        </w:tc>
        <w:tc>
          <w:tcPr>
            <w:tcW w:w="5812" w:type="dxa"/>
          </w:tcPr>
          <w:p w:rsidR="002B6CD0" w:rsidRPr="008F45F0" w:rsidRDefault="002B6CD0" w:rsidP="00EE1CAB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Adresses (Une par ligne) /Masque</w:t>
            </w:r>
          </w:p>
        </w:tc>
        <w:tc>
          <w:tcPr>
            <w:tcW w:w="5812" w:type="dxa"/>
          </w:tcPr>
          <w:p w:rsidR="009A2F75" w:rsidRPr="008D5261" w:rsidRDefault="00B6003D" w:rsidP="00322D11">
            <w:pPr>
              <w:pStyle w:val="Rponse"/>
              <w:rPr>
                <w:rFonts w:eastAsia="Times New Roman" w:cs="Times New Roman"/>
                <w:szCs w:val="28"/>
                <w:lang w:val="fr-CA"/>
              </w:rPr>
            </w:pPr>
            <w:r w:rsidRPr="008D5261">
              <w:rPr>
                <w:rFonts w:eastAsia="Times New Roman" w:cs="Times New Roman"/>
                <w:szCs w:val="28"/>
                <w:lang w:val="fr-CA"/>
              </w:rPr>
              <w:t>10.57.51.62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passerelle</w:t>
            </w:r>
          </w:p>
        </w:tc>
        <w:tc>
          <w:tcPr>
            <w:tcW w:w="5812" w:type="dxa"/>
          </w:tcPr>
          <w:p w:rsidR="009A2F75" w:rsidRPr="00D35EE4" w:rsidRDefault="001349AC" w:rsidP="00B23431">
            <w:pPr>
              <w:pStyle w:val="Rponse"/>
              <w:rPr>
                <w:rFonts w:ascii="Calibri" w:eastAsia="Times New Roman" w:hAnsi="Calibri" w:cs="Times New Roman"/>
                <w:szCs w:val="28"/>
                <w:lang w:val="fr-CA"/>
              </w:rPr>
            </w:pPr>
            <w:r>
              <w:t>10.57.1.1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DNS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D35EE4" w:rsidRDefault="000250A6" w:rsidP="0049513F">
            <w:pPr>
              <w:pStyle w:val="Rponse"/>
              <w:rPr>
                <w:rFonts w:ascii="Calibri" w:eastAsia="Times New Roman" w:hAnsi="Calibri" w:cs="Times New Roman"/>
                <w:b/>
                <w:szCs w:val="28"/>
                <w:lang w:val="fr-CA"/>
              </w:rPr>
            </w:pPr>
            <w:r>
              <w:rPr>
                <w:sz w:val="23"/>
                <w:szCs w:val="23"/>
              </w:rPr>
              <w:t>127.0.0.1</w:t>
            </w:r>
          </w:p>
        </w:tc>
      </w:tr>
    </w:tbl>
    <w:p w:rsidR="00AB72FF" w:rsidRDefault="00AB72FF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>
        <w:br w:type="page"/>
      </w:r>
    </w:p>
    <w:p w:rsidR="0002141C" w:rsidRDefault="0002141C" w:rsidP="0002141C">
      <w:pPr>
        <w:pStyle w:val="Titre2"/>
      </w:pPr>
      <w:bookmarkStart w:id="14" w:name="_Toc343104675"/>
      <w:r>
        <w:lastRenderedPageBreak/>
        <w:t>Liste des dossiers supplémentaires</w:t>
      </w:r>
      <w:bookmarkEnd w:id="14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000572" w:rsidRPr="00D35EE4" w:rsidTr="00870FE7">
        <w:trPr>
          <w:trHeight w:val="139"/>
        </w:trPr>
        <w:tc>
          <w:tcPr>
            <w:tcW w:w="10173" w:type="dxa"/>
            <w:gridSpan w:val="2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000572" w:rsidRPr="00000572" w:rsidRDefault="00000572" w:rsidP="00000572">
            <w:pPr>
              <w:pStyle w:val="NormalEspace"/>
              <w:rPr>
                <w:lang w:val="fr-CA"/>
              </w:rPr>
            </w:pPr>
            <w:r w:rsidRPr="00000572">
              <w:rPr>
                <w:lang w:val="fr-CA"/>
              </w:rPr>
              <w:t>N.B. N’inscrire que les deux premiers niveaux de dossiers sous le C:\</w:t>
            </w:r>
          </w:p>
        </w:tc>
      </w:tr>
      <w:tr w:rsidR="0002141C" w:rsidRPr="00320D1F" w:rsidTr="00870FE7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02141C" w:rsidRPr="00D35EE4" w:rsidRDefault="0002141C" w:rsidP="00870FE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Pour le Web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02141C" w:rsidRPr="0002141C" w:rsidRDefault="0002141C" w:rsidP="00870FE7">
            <w:pPr>
              <w:pStyle w:val="Rponse"/>
            </w:pPr>
          </w:p>
        </w:tc>
      </w:tr>
      <w:tr w:rsidR="0002141C" w:rsidRPr="00320D1F" w:rsidTr="00870FE7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02141C" w:rsidRPr="00D35EE4" w:rsidRDefault="0002141C" w:rsidP="00870FE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Pour le Ftp</w:t>
            </w:r>
          </w:p>
        </w:tc>
        <w:tc>
          <w:tcPr>
            <w:tcW w:w="5812" w:type="dxa"/>
          </w:tcPr>
          <w:p w:rsidR="0002141C" w:rsidRPr="00D35EE4" w:rsidRDefault="0002141C" w:rsidP="0002141C">
            <w:pPr>
              <w:pStyle w:val="Rponse"/>
            </w:pPr>
          </w:p>
        </w:tc>
      </w:tr>
    </w:tbl>
    <w:p w:rsidR="009A2F75" w:rsidRPr="00320D1F" w:rsidRDefault="009A2F75">
      <w:pPr>
        <w:rPr>
          <w:caps/>
          <w:lang w:val="en-CA"/>
        </w:rPr>
      </w:pPr>
      <w:r w:rsidRPr="00320D1F">
        <w:rPr>
          <w:caps/>
          <w:lang w:val="en-CA"/>
        </w:rPr>
        <w:br w:type="page"/>
      </w:r>
    </w:p>
    <w:p w:rsidR="005B64F7" w:rsidRPr="00D35EE4" w:rsidRDefault="005B64F7" w:rsidP="005B64F7">
      <w:pPr>
        <w:pStyle w:val="Titre1"/>
      </w:pPr>
      <w:bookmarkStart w:id="15" w:name="_Toc343104676"/>
      <w:r w:rsidRPr="00D35EE4">
        <w:lastRenderedPageBreak/>
        <w:t>Serveur 2</w:t>
      </w:r>
      <w:bookmarkEnd w:id="15"/>
    </w:p>
    <w:p w:rsidR="009A2F75" w:rsidRPr="00D35EE4" w:rsidRDefault="009A2F75" w:rsidP="009A2F75">
      <w:pPr>
        <w:pStyle w:val="Titre2"/>
      </w:pPr>
      <w:bookmarkStart w:id="16" w:name="_Toc343104677"/>
      <w:r w:rsidRPr="00D35EE4">
        <w:t>Paramètres généraux</w:t>
      </w:r>
      <w:bookmarkEnd w:id="16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4A0" w:firstRow="1" w:lastRow="0" w:firstColumn="1" w:lastColumn="0" w:noHBand="0" w:noVBand="1"/>
      </w:tblPr>
      <w:tblGrid>
        <w:gridCol w:w="4390"/>
        <w:gridCol w:w="5783"/>
      </w:tblGrid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serveur</w:t>
            </w:r>
          </w:p>
        </w:tc>
        <w:tc>
          <w:tcPr>
            <w:tcW w:w="5783" w:type="dxa"/>
          </w:tcPr>
          <w:p w:rsidR="009A2F75" w:rsidRPr="00D35EE4" w:rsidRDefault="00C3141C" w:rsidP="00C53FC0">
            <w:pPr>
              <w:pStyle w:val="Rponse"/>
              <w:rPr>
                <w:szCs w:val="28"/>
                <w:lang w:val="fr-CA"/>
              </w:rPr>
            </w:pPr>
            <w:r>
              <w:rPr>
                <w:szCs w:val="28"/>
                <w:lang w:val="fr-CA"/>
              </w:rPr>
              <w:t>529S2V9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Fond d’écran administrateur</w:t>
            </w:r>
          </w:p>
        </w:tc>
        <w:tc>
          <w:tcPr>
            <w:tcW w:w="5783" w:type="dxa"/>
          </w:tcPr>
          <w:p w:rsidR="009A2F75" w:rsidRPr="00D35EE4" w:rsidRDefault="00C3141C" w:rsidP="00C53FC0">
            <w:pPr>
              <w:pStyle w:val="Rponse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gris</w:t>
            </w:r>
            <w:proofErr w:type="spellEnd"/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Raccourci sur le bureau</w:t>
            </w:r>
          </w:p>
        </w:tc>
        <w:tc>
          <w:tcPr>
            <w:tcW w:w="5783" w:type="dxa"/>
          </w:tcPr>
          <w:p w:rsidR="00202C45" w:rsidRDefault="00A16430" w:rsidP="00EE1CAB">
            <w:pPr>
              <w:pStyle w:val="Rponse"/>
            </w:pPr>
            <w:proofErr w:type="spellStart"/>
            <w:r>
              <w:t>Ncpa.cpl</w:t>
            </w:r>
            <w:proofErr w:type="spellEnd"/>
          </w:p>
        </w:tc>
      </w:tr>
      <w:tr w:rsidR="00202C45" w:rsidRPr="00CB235B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Barre des tâches (produit)</w:t>
            </w:r>
          </w:p>
        </w:tc>
        <w:tc>
          <w:tcPr>
            <w:tcW w:w="5783" w:type="dxa"/>
          </w:tcPr>
          <w:p w:rsidR="00000572" w:rsidRPr="00D35EE4" w:rsidRDefault="00A03A51" w:rsidP="00EE1CAB">
            <w:pPr>
              <w:pStyle w:val="Rponse"/>
            </w:pPr>
            <w:r>
              <w:t>Adobe Reader / Notepad++ / Office 2010</w:t>
            </w:r>
            <w:r w:rsidR="00BA44A2">
              <w:t xml:space="preserve"> / CMD</w:t>
            </w:r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Configuration du CMD</w:t>
            </w:r>
          </w:p>
        </w:tc>
        <w:tc>
          <w:tcPr>
            <w:tcW w:w="5783" w:type="dxa"/>
          </w:tcPr>
          <w:p w:rsidR="00A16430" w:rsidRPr="0013175A" w:rsidRDefault="00A16430" w:rsidP="00A16430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Fenêtre 800x3000</w:t>
            </w:r>
          </w:p>
          <w:p w:rsidR="00202C45" w:rsidRPr="00CB235B" w:rsidRDefault="00A16430" w:rsidP="00A16430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Edition avec souris activée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rôles</w:t>
            </w:r>
          </w:p>
        </w:tc>
        <w:tc>
          <w:tcPr>
            <w:tcW w:w="5783" w:type="dxa"/>
          </w:tcPr>
          <w:p w:rsidR="004C67D7" w:rsidRPr="00D35EE4" w:rsidRDefault="004C67D7" w:rsidP="00844E11">
            <w:pPr>
              <w:pStyle w:val="Rponse"/>
            </w:pPr>
          </w:p>
        </w:tc>
      </w:tr>
      <w:tr w:rsidR="007523E6" w:rsidRPr="00D35EE4" w:rsidTr="0077087B">
        <w:tc>
          <w:tcPr>
            <w:tcW w:w="4390" w:type="dxa"/>
            <w:shd w:val="clear" w:color="auto" w:fill="EBF0F5" w:themeFill="accent2" w:themeFillTint="33"/>
          </w:tcPr>
          <w:p w:rsidR="007523E6" w:rsidRPr="00D35EE4" w:rsidRDefault="007523E6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Connexion </w:t>
            </w:r>
            <w:r>
              <w:rPr>
                <w:lang w:val="fr-CA"/>
              </w:rPr>
              <w:t xml:space="preserve">lecteur </w:t>
            </w:r>
            <w:r w:rsidRPr="00D35EE4">
              <w:rPr>
                <w:lang w:val="fr-CA"/>
              </w:rPr>
              <w:t>réseau (Lettre et emplacement)</w:t>
            </w:r>
          </w:p>
        </w:tc>
        <w:tc>
          <w:tcPr>
            <w:tcW w:w="5783" w:type="dxa"/>
          </w:tcPr>
          <w:p w:rsidR="007523E6" w:rsidRPr="008F45F0" w:rsidRDefault="00BB2578" w:rsidP="00EE1CAB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Z:\ </w:t>
            </w:r>
            <w:r w:rsidRPr="00C3141C">
              <w:rPr>
                <w:lang w:val="fr-CA"/>
              </w:rPr>
              <w:sym w:font="Wingdings" w:char="F0E0"/>
            </w:r>
            <w:r>
              <w:rPr>
                <w:lang w:val="fr-CA"/>
              </w:rPr>
              <w:t xml:space="preserve"> DATA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utilisateurs avec mot de passe</w:t>
            </w:r>
          </w:p>
        </w:tc>
        <w:tc>
          <w:tcPr>
            <w:tcW w:w="5783" w:type="dxa"/>
          </w:tcPr>
          <w:p w:rsidR="00BB2578" w:rsidRPr="008F45F0" w:rsidRDefault="00BB2578" w:rsidP="0039446D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Administrateur : </w:t>
            </w:r>
            <w:r w:rsidR="005F2373">
              <w:rPr>
                <w:lang w:val="fr-CA"/>
              </w:rPr>
              <w:t>AAAaaa111</w:t>
            </w:r>
          </w:p>
        </w:tc>
      </w:tr>
    </w:tbl>
    <w:p w:rsidR="000637BF" w:rsidRDefault="000637BF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>
        <w:br w:type="page"/>
      </w:r>
    </w:p>
    <w:p w:rsidR="009A2F75" w:rsidRPr="00D35EE4" w:rsidRDefault="009A2F75" w:rsidP="009A2F75">
      <w:pPr>
        <w:pStyle w:val="Titre2"/>
      </w:pPr>
      <w:bookmarkStart w:id="17" w:name="_Toc343104678"/>
      <w:r w:rsidRPr="00D35EE4">
        <w:lastRenderedPageBreak/>
        <w:t>Configuration IP</w:t>
      </w:r>
      <w:r w:rsidR="000637BF">
        <w:t xml:space="preserve"> vers le réseau Corporatif</w:t>
      </w:r>
      <w:bookmarkEnd w:id="17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carte réseau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D35EE4" w:rsidRDefault="0087254F" w:rsidP="005E24F6">
            <w:pPr>
              <w:pStyle w:val="Rponse"/>
              <w:rPr>
                <w:rFonts w:ascii="Calibri" w:eastAsia="Times New Roman" w:hAnsi="Calibri" w:cs="Times New Roman"/>
                <w:szCs w:val="28"/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Corpo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0616B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Type de carte </w:t>
            </w:r>
            <w:r w:rsidR="000616B5">
              <w:rPr>
                <w:lang w:val="fr-CA"/>
              </w:rPr>
              <w:t>Hyper V</w:t>
            </w:r>
          </w:p>
        </w:tc>
        <w:tc>
          <w:tcPr>
            <w:tcW w:w="5812" w:type="dxa"/>
          </w:tcPr>
          <w:p w:rsidR="009A2F75" w:rsidRPr="008F45F0" w:rsidRDefault="009A2F75" w:rsidP="000616B5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Adresses (Une par ligne) /Masque</w:t>
            </w:r>
          </w:p>
        </w:tc>
        <w:tc>
          <w:tcPr>
            <w:tcW w:w="5812" w:type="dxa"/>
          </w:tcPr>
          <w:p w:rsidR="009A2F75" w:rsidRPr="008F7CA2" w:rsidRDefault="008F7CA2" w:rsidP="000637BF">
            <w:pPr>
              <w:pStyle w:val="Rponse"/>
              <w:rPr>
                <w:rFonts w:eastAsia="Times New Roman" w:cs="Times New Roman"/>
                <w:szCs w:val="28"/>
                <w:lang w:val="fr-CA"/>
              </w:rPr>
            </w:pPr>
            <w:r>
              <w:rPr>
                <w:rFonts w:eastAsia="Times New Roman" w:cs="Times New Roman"/>
                <w:szCs w:val="28"/>
                <w:lang w:val="fr-CA"/>
              </w:rPr>
              <w:t>10.57.51.63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passerelle</w:t>
            </w:r>
          </w:p>
        </w:tc>
        <w:tc>
          <w:tcPr>
            <w:tcW w:w="5812" w:type="dxa"/>
          </w:tcPr>
          <w:p w:rsidR="009A2F75" w:rsidRPr="00D35EE4" w:rsidRDefault="00175E5D" w:rsidP="001349AC">
            <w:pPr>
              <w:pStyle w:val="Rponse"/>
            </w:pPr>
            <w:r>
              <w:t>10.57.</w:t>
            </w:r>
            <w:r w:rsidR="001349AC">
              <w:t>1</w:t>
            </w:r>
            <w:r>
              <w:t>.1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DNS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D35EE4" w:rsidRDefault="00316727" w:rsidP="000637BF">
            <w:pPr>
              <w:pStyle w:val="Rponse"/>
            </w:pPr>
            <w:r>
              <w:rPr>
                <w:sz w:val="23"/>
                <w:szCs w:val="23"/>
              </w:rPr>
              <w:t>127.0.0.1</w:t>
            </w:r>
          </w:p>
        </w:tc>
      </w:tr>
    </w:tbl>
    <w:p w:rsidR="009A2F75" w:rsidRDefault="000637BF" w:rsidP="000637BF">
      <w:pPr>
        <w:pStyle w:val="Titre2"/>
      </w:pPr>
      <w:bookmarkStart w:id="18" w:name="_Toc343104679"/>
      <w:r w:rsidRPr="00D35EE4">
        <w:t>Configuration IP</w:t>
      </w:r>
      <w:r>
        <w:t xml:space="preserve"> vers le réseau Fournisseur</w:t>
      </w:r>
      <w:bookmarkEnd w:id="18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5E24F6" w:rsidRPr="00D35EE4" w:rsidTr="00EE1CA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5E24F6" w:rsidRPr="00D35EE4" w:rsidRDefault="005E24F6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carte réseau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5E24F6" w:rsidRPr="00D35EE4" w:rsidRDefault="0087254F" w:rsidP="00EE1CAB">
            <w:pPr>
              <w:pStyle w:val="Rponse"/>
              <w:rPr>
                <w:rFonts w:ascii="Calibri" w:eastAsia="Times New Roman" w:hAnsi="Calibri" w:cs="Times New Roman"/>
                <w:szCs w:val="28"/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Corpo</w:t>
            </w:r>
          </w:p>
        </w:tc>
      </w:tr>
      <w:tr w:rsidR="005E24F6" w:rsidRPr="00D35EE4" w:rsidTr="00EE1CA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5E24F6" w:rsidRPr="00D35EE4" w:rsidRDefault="000616B5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Type de carte </w:t>
            </w:r>
            <w:r>
              <w:rPr>
                <w:lang w:val="fr-CA"/>
              </w:rPr>
              <w:t>Hyper V</w:t>
            </w:r>
          </w:p>
        </w:tc>
        <w:tc>
          <w:tcPr>
            <w:tcW w:w="5812" w:type="dxa"/>
          </w:tcPr>
          <w:p w:rsidR="005E24F6" w:rsidRPr="008F45F0" w:rsidRDefault="005E24F6" w:rsidP="000616B5">
            <w:pPr>
              <w:pStyle w:val="Rponse"/>
              <w:rPr>
                <w:lang w:val="fr-CA"/>
              </w:rPr>
            </w:pPr>
          </w:p>
        </w:tc>
      </w:tr>
      <w:tr w:rsidR="005E24F6" w:rsidRPr="00D35EE4" w:rsidTr="00EE1CA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5E24F6" w:rsidRPr="00D35EE4" w:rsidRDefault="005E24F6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Adresses (Une par ligne) /Masque</w:t>
            </w:r>
          </w:p>
        </w:tc>
        <w:tc>
          <w:tcPr>
            <w:tcW w:w="5812" w:type="dxa"/>
          </w:tcPr>
          <w:p w:rsidR="005E24F6" w:rsidRPr="008F45F0" w:rsidRDefault="003724B0" w:rsidP="000637BF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172.18.5.34/12</w:t>
            </w:r>
          </w:p>
        </w:tc>
      </w:tr>
      <w:tr w:rsidR="005E24F6" w:rsidRPr="00D35EE4" w:rsidTr="00EE1CA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5E24F6" w:rsidRPr="00D35EE4" w:rsidRDefault="005E24F6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passerelle</w:t>
            </w:r>
          </w:p>
        </w:tc>
        <w:tc>
          <w:tcPr>
            <w:tcW w:w="5812" w:type="dxa"/>
          </w:tcPr>
          <w:p w:rsidR="005E24F6" w:rsidRPr="00D35EE4" w:rsidRDefault="00FE7022" w:rsidP="00EC3EB4">
            <w:pPr>
              <w:pStyle w:val="Rponse"/>
            </w:pPr>
            <w:r>
              <w:t>10.57.</w:t>
            </w:r>
            <w:r w:rsidR="001349AC">
              <w:t>1</w:t>
            </w:r>
            <w:r>
              <w:t>.1</w:t>
            </w:r>
          </w:p>
        </w:tc>
      </w:tr>
      <w:tr w:rsidR="005E24F6" w:rsidRPr="00D35EE4" w:rsidTr="00EE1CA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5E24F6" w:rsidRPr="00D35EE4" w:rsidRDefault="005E24F6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DNS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5E24F6" w:rsidRPr="00D35EE4" w:rsidRDefault="000250A6" w:rsidP="009F0A9B">
            <w:pPr>
              <w:pStyle w:val="Rponse"/>
            </w:pPr>
            <w:r>
              <w:rPr>
                <w:sz w:val="23"/>
                <w:szCs w:val="23"/>
              </w:rPr>
              <w:t>127.0.0.1</w:t>
            </w:r>
          </w:p>
        </w:tc>
      </w:tr>
    </w:tbl>
    <w:p w:rsidR="009A2F75" w:rsidRPr="00D35EE4" w:rsidRDefault="009A2F75">
      <w:r w:rsidRPr="00D35EE4">
        <w:br w:type="page"/>
      </w:r>
    </w:p>
    <w:p w:rsidR="005B64F7" w:rsidRPr="00D35EE4" w:rsidRDefault="005B64F7" w:rsidP="005B64F7">
      <w:pPr>
        <w:pStyle w:val="Titre1"/>
      </w:pPr>
      <w:bookmarkStart w:id="19" w:name="_Toc343104680"/>
      <w:r w:rsidRPr="00D35EE4">
        <w:lastRenderedPageBreak/>
        <w:t>Serveur 3</w:t>
      </w:r>
      <w:bookmarkEnd w:id="19"/>
    </w:p>
    <w:p w:rsidR="009A2F75" w:rsidRPr="00D35EE4" w:rsidRDefault="009A2F75" w:rsidP="009A2F75">
      <w:pPr>
        <w:pStyle w:val="Titre2"/>
      </w:pPr>
      <w:bookmarkStart w:id="20" w:name="_Toc343104681"/>
      <w:r w:rsidRPr="00D35EE4">
        <w:t>Paramètres généraux</w:t>
      </w:r>
      <w:bookmarkEnd w:id="20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4A0" w:firstRow="1" w:lastRow="0" w:firstColumn="1" w:lastColumn="0" w:noHBand="0" w:noVBand="1"/>
      </w:tblPr>
      <w:tblGrid>
        <w:gridCol w:w="4390"/>
        <w:gridCol w:w="5783"/>
      </w:tblGrid>
      <w:tr w:rsidR="00C53FC0" w:rsidRPr="00D35EE4" w:rsidTr="0077087B">
        <w:tc>
          <w:tcPr>
            <w:tcW w:w="4390" w:type="dxa"/>
            <w:shd w:val="clear" w:color="auto" w:fill="EBF0F5" w:themeFill="accent2" w:themeFillTint="33"/>
          </w:tcPr>
          <w:p w:rsidR="00C53FC0" w:rsidRPr="00D35EE4" w:rsidRDefault="00C53FC0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serveur</w:t>
            </w:r>
          </w:p>
        </w:tc>
        <w:tc>
          <w:tcPr>
            <w:tcW w:w="5783" w:type="dxa"/>
          </w:tcPr>
          <w:p w:rsidR="00C53FC0" w:rsidRPr="00D35EE4" w:rsidRDefault="00997E27" w:rsidP="00C53FC0">
            <w:pPr>
              <w:pStyle w:val="Rponse"/>
              <w:rPr>
                <w:szCs w:val="28"/>
                <w:lang w:val="fr-CA"/>
              </w:rPr>
            </w:pPr>
            <w:r>
              <w:rPr>
                <w:szCs w:val="28"/>
                <w:lang w:val="fr-CA"/>
              </w:rPr>
              <w:t>529S3v9</w:t>
            </w:r>
          </w:p>
        </w:tc>
      </w:tr>
      <w:tr w:rsidR="00C53FC0" w:rsidRPr="00D35EE4" w:rsidTr="0077087B">
        <w:tc>
          <w:tcPr>
            <w:tcW w:w="4390" w:type="dxa"/>
            <w:shd w:val="clear" w:color="auto" w:fill="EBF0F5" w:themeFill="accent2" w:themeFillTint="33"/>
          </w:tcPr>
          <w:p w:rsidR="00C53FC0" w:rsidRPr="00D35EE4" w:rsidRDefault="00C53FC0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Fond d’écran administrateur</w:t>
            </w:r>
          </w:p>
        </w:tc>
        <w:tc>
          <w:tcPr>
            <w:tcW w:w="5783" w:type="dxa"/>
          </w:tcPr>
          <w:p w:rsidR="00C53FC0" w:rsidRPr="00D35EE4" w:rsidRDefault="00634A75" w:rsidP="00C53FC0">
            <w:pPr>
              <w:pStyle w:val="Rponse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brun</w:t>
            </w:r>
            <w:proofErr w:type="spellEnd"/>
          </w:p>
        </w:tc>
      </w:tr>
      <w:tr w:rsidR="00202C45" w:rsidRPr="00D35EE4" w:rsidTr="0077087B">
        <w:tc>
          <w:tcPr>
            <w:tcW w:w="4390" w:type="dxa"/>
            <w:shd w:val="clear" w:color="auto" w:fill="EBF0F5" w:themeFill="accent2" w:themeFillTint="33"/>
          </w:tcPr>
          <w:p w:rsidR="00202C45" w:rsidRPr="00D35EE4" w:rsidRDefault="00202C45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Raccourci sur le bureau</w:t>
            </w:r>
          </w:p>
        </w:tc>
        <w:tc>
          <w:tcPr>
            <w:tcW w:w="5783" w:type="dxa"/>
          </w:tcPr>
          <w:p w:rsidR="00202C45" w:rsidRDefault="00A16430" w:rsidP="00202C45">
            <w:pPr>
              <w:pStyle w:val="Rponse"/>
            </w:pPr>
            <w:proofErr w:type="spellStart"/>
            <w:r>
              <w:t>Ncpa.cpl</w:t>
            </w:r>
            <w:proofErr w:type="spellEnd"/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Barre des tâches (produit)</w:t>
            </w:r>
          </w:p>
        </w:tc>
        <w:tc>
          <w:tcPr>
            <w:tcW w:w="5783" w:type="dxa"/>
          </w:tcPr>
          <w:p w:rsidR="009A2F75" w:rsidRPr="0013175A" w:rsidRDefault="00A03A51" w:rsidP="00B3759C">
            <w:pPr>
              <w:pStyle w:val="Rponse"/>
              <w:rPr>
                <w:lang w:val="fr-CA"/>
              </w:rPr>
            </w:pPr>
            <w:r w:rsidRPr="0013175A">
              <w:rPr>
                <w:lang w:val="fr-CA"/>
              </w:rPr>
              <w:t>Adobe Reader / Notepad++ / Office 2010</w:t>
            </w:r>
            <w:r w:rsidR="00754D59" w:rsidRPr="0013175A">
              <w:rPr>
                <w:lang w:val="fr-CA"/>
              </w:rPr>
              <w:t xml:space="preserve"> / CMD / </w:t>
            </w:r>
            <w:r w:rsidR="00B3759C" w:rsidRPr="0013175A">
              <w:rPr>
                <w:lang w:val="fr-CA"/>
              </w:rPr>
              <w:t>Gestionnaire de serveur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Configuration du CMD</w:t>
            </w:r>
          </w:p>
        </w:tc>
        <w:tc>
          <w:tcPr>
            <w:tcW w:w="5783" w:type="dxa"/>
          </w:tcPr>
          <w:p w:rsidR="00202C45" w:rsidRPr="0013175A" w:rsidRDefault="0013175A" w:rsidP="00202C45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Fenêtre 800x3000</w:t>
            </w:r>
          </w:p>
          <w:p w:rsidR="0013175A" w:rsidRPr="0013175A" w:rsidRDefault="0013175A" w:rsidP="00202C45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13175A">
              <w:rPr>
                <w:lang w:val="fr-CA"/>
              </w:rPr>
              <w:t>Edition avec souris activée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dossiers supplémentaires (Partage)</w:t>
            </w:r>
          </w:p>
        </w:tc>
        <w:tc>
          <w:tcPr>
            <w:tcW w:w="5783" w:type="dxa"/>
          </w:tcPr>
          <w:p w:rsidR="009A2F75" w:rsidRPr="008F45F0" w:rsidRDefault="009A2F75" w:rsidP="00810C91">
            <w:pPr>
              <w:pStyle w:val="Rponse"/>
              <w:rPr>
                <w:lang w:val="fr-CA"/>
              </w:rPr>
            </w:pPr>
          </w:p>
        </w:tc>
      </w:tr>
      <w:tr w:rsidR="00D83F4A" w:rsidRPr="00D35EE4" w:rsidTr="0077087B">
        <w:tc>
          <w:tcPr>
            <w:tcW w:w="4390" w:type="dxa"/>
            <w:shd w:val="clear" w:color="auto" w:fill="EBF0F5" w:themeFill="accent2" w:themeFillTint="33"/>
          </w:tcPr>
          <w:p w:rsidR="00D83F4A" w:rsidRPr="00D35EE4" w:rsidRDefault="00D83F4A" w:rsidP="00EE1CAB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Connexion </w:t>
            </w:r>
            <w:r>
              <w:rPr>
                <w:lang w:val="fr-CA"/>
              </w:rPr>
              <w:t xml:space="preserve">lecteur </w:t>
            </w:r>
            <w:r w:rsidRPr="00D35EE4">
              <w:rPr>
                <w:lang w:val="fr-CA"/>
              </w:rPr>
              <w:t>réseau (Lettre et emplacement)</w:t>
            </w:r>
          </w:p>
        </w:tc>
        <w:tc>
          <w:tcPr>
            <w:tcW w:w="5783" w:type="dxa"/>
          </w:tcPr>
          <w:p w:rsidR="00D83F4A" w:rsidRPr="008F45F0" w:rsidRDefault="00634A75" w:rsidP="00EE1CAB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Z:\ </w:t>
            </w:r>
            <w:r w:rsidRPr="00634A75">
              <w:rPr>
                <w:lang w:val="fr-CA"/>
              </w:rPr>
              <w:sym w:font="Wingdings" w:char="F0E0"/>
            </w:r>
            <w:r>
              <w:rPr>
                <w:lang w:val="fr-CA"/>
              </w:rPr>
              <w:t xml:space="preserve"> DATA</w:t>
            </w:r>
          </w:p>
        </w:tc>
      </w:tr>
      <w:tr w:rsidR="009A2F75" w:rsidRPr="00D35EE4" w:rsidTr="0077087B">
        <w:tc>
          <w:tcPr>
            <w:tcW w:w="4390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Liste des utilisateurs avec mot de passe</w:t>
            </w:r>
          </w:p>
        </w:tc>
        <w:tc>
          <w:tcPr>
            <w:tcW w:w="5783" w:type="dxa"/>
          </w:tcPr>
          <w:p w:rsidR="009A2F75" w:rsidRPr="008F45F0" w:rsidRDefault="00B40CF1" w:rsidP="00810C91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  <w:r w:rsidR="005F2373">
              <w:rPr>
                <w:lang w:val="fr-CA"/>
              </w:rPr>
              <w:t> : AAAaaa111</w:t>
            </w:r>
          </w:p>
        </w:tc>
      </w:tr>
    </w:tbl>
    <w:p w:rsidR="009A2F75" w:rsidRPr="00D35EE4" w:rsidRDefault="009A2F75" w:rsidP="009A2F75">
      <w:pPr>
        <w:pStyle w:val="Titre2"/>
      </w:pPr>
      <w:bookmarkStart w:id="21" w:name="_Toc343104682"/>
      <w:r w:rsidRPr="00D35EE4">
        <w:t>Configuration IP</w:t>
      </w:r>
      <w:bookmarkEnd w:id="21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361"/>
        <w:gridCol w:w="5812"/>
      </w:tblGrid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carte réseau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8F45F0" w:rsidRDefault="00BE3BBA" w:rsidP="00AB1F47">
            <w:pPr>
              <w:pStyle w:val="Rponse"/>
              <w:rPr>
                <w:lang w:val="fr-CA"/>
              </w:rPr>
            </w:pPr>
            <w:r>
              <w:rPr>
                <w:rFonts w:ascii="Calibri" w:eastAsia="Times New Roman" w:hAnsi="Calibri" w:cs="Times New Roman"/>
                <w:szCs w:val="28"/>
                <w:lang w:val="fr-CA"/>
              </w:rPr>
              <w:t>Corpo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2B6CD0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Type de carte </w:t>
            </w:r>
            <w:proofErr w:type="spellStart"/>
            <w:r w:rsidR="002B6CD0">
              <w:rPr>
                <w:lang w:val="fr-CA"/>
              </w:rPr>
              <w:t>HyperV</w:t>
            </w:r>
            <w:proofErr w:type="spellEnd"/>
          </w:p>
        </w:tc>
        <w:tc>
          <w:tcPr>
            <w:tcW w:w="5812" w:type="dxa"/>
          </w:tcPr>
          <w:p w:rsidR="009A2F75" w:rsidRPr="00D35EE4" w:rsidRDefault="009A2F75" w:rsidP="002B6CD0">
            <w:pPr>
              <w:pStyle w:val="Rponse"/>
            </w:pP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Adresses (Une par ligne) /Masque</w:t>
            </w:r>
          </w:p>
        </w:tc>
        <w:tc>
          <w:tcPr>
            <w:tcW w:w="5812" w:type="dxa"/>
          </w:tcPr>
          <w:p w:rsidR="009A2F75" w:rsidRPr="008F45F0" w:rsidRDefault="00F16CEC" w:rsidP="00E035AF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10.57.51.66</w:t>
            </w:r>
            <w:r w:rsidR="00593703">
              <w:rPr>
                <w:lang w:val="fr-CA"/>
              </w:rPr>
              <w:t>/16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passerelle</w:t>
            </w:r>
          </w:p>
        </w:tc>
        <w:tc>
          <w:tcPr>
            <w:tcW w:w="5812" w:type="dxa"/>
          </w:tcPr>
          <w:p w:rsidR="009A2F75" w:rsidRPr="00D35EE4" w:rsidRDefault="003724B0" w:rsidP="006A04B5">
            <w:pPr>
              <w:pStyle w:val="Rponse"/>
            </w:pPr>
            <w:r>
              <w:rPr>
                <w:lang w:val="fr-CA"/>
              </w:rPr>
              <w:t>172.18.5.34</w:t>
            </w:r>
          </w:p>
        </w:tc>
      </w:tr>
      <w:tr w:rsidR="009A2F75" w:rsidRPr="00D35EE4" w:rsidTr="0077087B">
        <w:trPr>
          <w:trHeight w:val="139"/>
        </w:trPr>
        <w:tc>
          <w:tcPr>
            <w:tcW w:w="4361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 DNS</w:t>
            </w:r>
          </w:p>
        </w:tc>
        <w:tc>
          <w:tcPr>
            <w:tcW w:w="5812" w:type="dxa"/>
            <w:tcBorders>
              <w:bottom w:val="single" w:sz="8" w:space="0" w:color="727CA3" w:themeColor="accent1"/>
            </w:tcBorders>
          </w:tcPr>
          <w:p w:rsidR="009A2F75" w:rsidRPr="00D35EE4" w:rsidRDefault="000250A6" w:rsidP="00E035AF">
            <w:pPr>
              <w:pStyle w:val="Rponse"/>
              <w:rPr>
                <w:lang w:val="fr-CA"/>
              </w:rPr>
            </w:pPr>
            <w:r>
              <w:rPr>
                <w:sz w:val="23"/>
                <w:szCs w:val="23"/>
              </w:rPr>
              <w:t>127.0.0.1</w:t>
            </w:r>
          </w:p>
        </w:tc>
      </w:tr>
    </w:tbl>
    <w:p w:rsidR="009A2F75" w:rsidRPr="00D35EE4" w:rsidRDefault="009A2F75">
      <w:r w:rsidRPr="00D35EE4">
        <w:br w:type="page"/>
      </w:r>
    </w:p>
    <w:p w:rsidR="003E4B23" w:rsidRPr="00D35EE4" w:rsidRDefault="003E4B23" w:rsidP="003E4B23">
      <w:pPr>
        <w:pStyle w:val="Titre1"/>
      </w:pPr>
      <w:bookmarkStart w:id="22" w:name="_Toc343104683"/>
      <w:r w:rsidRPr="00D35EE4">
        <w:lastRenderedPageBreak/>
        <w:t>Hyper V</w:t>
      </w:r>
      <w:bookmarkEnd w:id="22"/>
    </w:p>
    <w:p w:rsidR="000C2306" w:rsidRPr="00D35EE4" w:rsidRDefault="000C2306" w:rsidP="000C2306">
      <w:pPr>
        <w:pStyle w:val="Titre2"/>
      </w:pPr>
      <w:bookmarkStart w:id="23" w:name="_Toc343104684"/>
      <w:r w:rsidRPr="00D35EE4">
        <w:rPr>
          <w:rFonts w:eastAsia="Times New Roman"/>
        </w:rPr>
        <w:t>Paramètres du serveur</w:t>
      </w:r>
      <w:bookmarkEnd w:id="23"/>
    </w:p>
    <w:tbl>
      <w:tblPr>
        <w:tblStyle w:val="Grilledutableau"/>
        <w:tblW w:w="10356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92"/>
        <w:gridCol w:w="5564"/>
      </w:tblGrid>
      <w:tr w:rsidR="009A2F75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carte de gestion Hyper V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9A2F75" w:rsidRPr="008F45F0" w:rsidRDefault="009A2F75" w:rsidP="00D50294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Nom de la carte </w:t>
            </w:r>
            <w:r w:rsidR="00865DB6" w:rsidRPr="00D35EE4">
              <w:rPr>
                <w:lang w:val="fr-CA"/>
              </w:rPr>
              <w:t>de</w:t>
            </w:r>
            <w:r w:rsidRPr="00D35EE4">
              <w:rPr>
                <w:lang w:val="fr-CA"/>
              </w:rPr>
              <w:t xml:space="preserve"> configuration IP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9A2F75" w:rsidRPr="008F45F0" w:rsidRDefault="00840DCA" w:rsidP="00D50294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Corpo config</w:t>
            </w:r>
          </w:p>
        </w:tc>
      </w:tr>
      <w:tr w:rsidR="009A2F75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réseau virtuel externe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9A2F75" w:rsidRPr="008F45F0" w:rsidRDefault="009A2F75" w:rsidP="008F75A0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142A89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réseau virtuel privé</w:t>
            </w:r>
          </w:p>
        </w:tc>
        <w:tc>
          <w:tcPr>
            <w:tcW w:w="5564" w:type="dxa"/>
          </w:tcPr>
          <w:p w:rsidR="009A2F75" w:rsidRPr="008F45F0" w:rsidRDefault="009A2F75" w:rsidP="008F75A0">
            <w:pPr>
              <w:pStyle w:val="Rponse"/>
              <w:rPr>
                <w:lang w:val="fr-CA"/>
              </w:rPr>
            </w:pPr>
          </w:p>
        </w:tc>
      </w:tr>
      <w:tr w:rsidR="00142A89" w:rsidRPr="00D35EE4" w:rsidTr="00142A89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142A89" w:rsidRPr="00D35EE4" w:rsidRDefault="00142A89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Emplacement des disques</w:t>
            </w:r>
          </w:p>
        </w:tc>
        <w:tc>
          <w:tcPr>
            <w:tcW w:w="5564" w:type="dxa"/>
          </w:tcPr>
          <w:p w:rsidR="00142A89" w:rsidRPr="00D35EE4" w:rsidRDefault="00E83197" w:rsidP="004B19CC">
            <w:pPr>
              <w:pStyle w:val="Rponse"/>
            </w:pPr>
            <w:r>
              <w:t>C:\_VirDisque</w:t>
            </w:r>
          </w:p>
        </w:tc>
      </w:tr>
      <w:tr w:rsidR="00142A89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142A89" w:rsidRPr="00D35EE4" w:rsidRDefault="00142A89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Emplacement des ordinateurs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142A89" w:rsidRPr="00D35EE4" w:rsidRDefault="00E83197" w:rsidP="000F17A2">
            <w:pPr>
              <w:pStyle w:val="Rponse"/>
            </w:pPr>
            <w:r>
              <w:t>C:</w:t>
            </w:r>
            <w:r w:rsidR="000F17A2">
              <w:t>\_VirOrdi</w:t>
            </w:r>
          </w:p>
        </w:tc>
      </w:tr>
    </w:tbl>
    <w:p w:rsidR="00C12036" w:rsidRPr="00D35EE4" w:rsidRDefault="00142A89" w:rsidP="00142A89">
      <w:pPr>
        <w:pStyle w:val="Titre2"/>
      </w:pPr>
      <w:bookmarkStart w:id="24" w:name="_Toc343104685"/>
      <w:r w:rsidRPr="00D35EE4">
        <w:rPr>
          <w:rFonts w:eastAsia="Times New Roman"/>
        </w:rPr>
        <w:t>Paramètres du serveur virtuel 1</w:t>
      </w:r>
      <w:bookmarkEnd w:id="24"/>
    </w:p>
    <w:tbl>
      <w:tblPr>
        <w:tblStyle w:val="Grilledutableau"/>
        <w:tblW w:w="10356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92"/>
        <w:gridCol w:w="5564"/>
      </w:tblGrid>
      <w:tr w:rsidR="009A2F75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dans la console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9A2F75" w:rsidRPr="00D35EE4" w:rsidRDefault="00CB235B" w:rsidP="00E47150">
            <w:pPr>
              <w:pStyle w:val="Rponse"/>
              <w:rPr>
                <w:lang w:val="fr-CA"/>
              </w:rPr>
            </w:pPr>
            <w:r>
              <w:t>529S1V9</w:t>
            </w:r>
          </w:p>
        </w:tc>
      </w:tr>
      <w:tr w:rsidR="009A2F75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9A2F75" w:rsidRPr="00D35EE4" w:rsidRDefault="00865DB6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</w:t>
            </w:r>
            <w:r w:rsidR="009A2F75" w:rsidRPr="00D35EE4">
              <w:rPr>
                <w:lang w:val="fr-CA"/>
              </w:rPr>
              <w:t xml:space="preserve"> du VHD</w:t>
            </w:r>
          </w:p>
        </w:tc>
        <w:tc>
          <w:tcPr>
            <w:tcW w:w="5564" w:type="dxa"/>
          </w:tcPr>
          <w:p w:rsidR="009A2F75" w:rsidRPr="00D35EE4" w:rsidRDefault="00517579" w:rsidP="00D707A8">
            <w:pPr>
              <w:pStyle w:val="Rponse"/>
            </w:pPr>
            <w:r>
              <w:t>Serveur1.vhd</w:t>
            </w:r>
          </w:p>
        </w:tc>
      </w:tr>
      <w:tr w:rsidR="00865DB6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865DB6" w:rsidRPr="00D35EE4" w:rsidRDefault="00865DB6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Paramètre du Bios</w:t>
            </w:r>
          </w:p>
        </w:tc>
        <w:tc>
          <w:tcPr>
            <w:tcW w:w="5564" w:type="dxa"/>
          </w:tcPr>
          <w:p w:rsidR="00865DB6" w:rsidRPr="000849FA" w:rsidRDefault="000849FA" w:rsidP="00D707A8">
            <w:pPr>
              <w:pStyle w:val="Rponse"/>
              <w:rPr>
                <w:lang w:val="fr-CA"/>
              </w:rPr>
            </w:pPr>
            <w:r w:rsidRPr="000849FA">
              <w:rPr>
                <w:lang w:val="fr-CA"/>
              </w:rPr>
              <w:t xml:space="preserve">Premier </w:t>
            </w:r>
            <w:r w:rsidR="009F1975" w:rsidRPr="000849FA">
              <w:rPr>
                <w:lang w:val="fr-CA"/>
              </w:rPr>
              <w:t>élément</w:t>
            </w:r>
            <w:r w:rsidRPr="000849FA">
              <w:rPr>
                <w:lang w:val="fr-CA"/>
              </w:rPr>
              <w:t xml:space="preserve"> de </w:t>
            </w:r>
            <w:r w:rsidR="009F1975" w:rsidRPr="000849FA">
              <w:rPr>
                <w:lang w:val="fr-CA"/>
              </w:rPr>
              <w:t>démarrage</w:t>
            </w:r>
            <w:r w:rsidRPr="000849FA">
              <w:rPr>
                <w:lang w:val="fr-CA"/>
              </w:rPr>
              <w:t xml:space="preserve"> : CD</w:t>
            </w:r>
          </w:p>
        </w:tc>
      </w:tr>
      <w:tr w:rsidR="009A2F75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9A2F75" w:rsidRPr="00D35EE4" w:rsidRDefault="009A2F75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Mémoire minimale</w:t>
            </w:r>
          </w:p>
        </w:tc>
        <w:tc>
          <w:tcPr>
            <w:tcW w:w="5564" w:type="dxa"/>
          </w:tcPr>
          <w:p w:rsidR="009A2F75" w:rsidRPr="00D35EE4" w:rsidRDefault="004D33A6" w:rsidP="00D707A8">
            <w:pPr>
              <w:pStyle w:val="Rponse"/>
            </w:pPr>
            <w:r>
              <w:t xml:space="preserve">2048 </w:t>
            </w:r>
            <w:proofErr w:type="spellStart"/>
            <w:r>
              <w:t>mo</w:t>
            </w:r>
            <w:proofErr w:type="spellEnd"/>
          </w:p>
        </w:tc>
      </w:tr>
    </w:tbl>
    <w:p w:rsidR="00036CEF" w:rsidRPr="00D35EE4" w:rsidRDefault="00036CEF" w:rsidP="00036CEF">
      <w:pPr>
        <w:pStyle w:val="Titre2"/>
      </w:pPr>
      <w:bookmarkStart w:id="25" w:name="_Toc343104686"/>
      <w:r w:rsidRPr="00D35EE4">
        <w:rPr>
          <w:rFonts w:eastAsia="Times New Roman"/>
        </w:rPr>
        <w:t>Paramètres du serveur virtuel 2</w:t>
      </w:r>
      <w:bookmarkEnd w:id="25"/>
    </w:p>
    <w:tbl>
      <w:tblPr>
        <w:tblStyle w:val="Grilledutableau"/>
        <w:tblW w:w="10356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92"/>
        <w:gridCol w:w="5564"/>
      </w:tblGrid>
      <w:tr w:rsidR="00036CEF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036CEF" w:rsidRPr="00D35EE4" w:rsidRDefault="00036CE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dans la console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036CEF" w:rsidRPr="00D35EE4" w:rsidRDefault="00CB235B" w:rsidP="00E47150">
            <w:pPr>
              <w:pStyle w:val="Rponse"/>
            </w:pPr>
            <w:r>
              <w:t>529S2</w:t>
            </w:r>
            <w:r>
              <w:t>V9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VHD</w:t>
            </w:r>
          </w:p>
        </w:tc>
        <w:tc>
          <w:tcPr>
            <w:tcW w:w="5564" w:type="dxa"/>
          </w:tcPr>
          <w:p w:rsidR="00D707A8" w:rsidRPr="00D35EE4" w:rsidRDefault="00517579" w:rsidP="00D707A8">
            <w:pPr>
              <w:pStyle w:val="Rponse"/>
            </w:pPr>
            <w:r>
              <w:t>Serveur2</w:t>
            </w:r>
            <w:r>
              <w:t>.vhd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Paramètre du Bios</w:t>
            </w:r>
          </w:p>
        </w:tc>
        <w:tc>
          <w:tcPr>
            <w:tcW w:w="5564" w:type="dxa"/>
          </w:tcPr>
          <w:p w:rsidR="00D707A8" w:rsidRPr="000849FA" w:rsidRDefault="00FA0AFE" w:rsidP="00EE1CAB">
            <w:pPr>
              <w:pStyle w:val="Rponse"/>
              <w:rPr>
                <w:lang w:val="fr-CA"/>
              </w:rPr>
            </w:pPr>
            <w:r w:rsidRPr="000849FA">
              <w:rPr>
                <w:lang w:val="fr-CA"/>
              </w:rPr>
              <w:t xml:space="preserve">Premier </w:t>
            </w:r>
            <w:r w:rsidR="009F1975" w:rsidRPr="000849FA">
              <w:rPr>
                <w:lang w:val="fr-CA"/>
              </w:rPr>
              <w:t>élément</w:t>
            </w:r>
            <w:r w:rsidRPr="000849FA">
              <w:rPr>
                <w:lang w:val="fr-CA"/>
              </w:rPr>
              <w:t xml:space="preserve"> de </w:t>
            </w:r>
            <w:r w:rsidR="009F1975" w:rsidRPr="000849FA">
              <w:rPr>
                <w:lang w:val="fr-CA"/>
              </w:rPr>
              <w:t>démarrage</w:t>
            </w:r>
            <w:r w:rsidRPr="000849FA">
              <w:rPr>
                <w:lang w:val="fr-CA"/>
              </w:rPr>
              <w:t xml:space="preserve"> : CD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Mémoire minimale</w:t>
            </w:r>
          </w:p>
        </w:tc>
        <w:tc>
          <w:tcPr>
            <w:tcW w:w="5564" w:type="dxa"/>
          </w:tcPr>
          <w:p w:rsidR="00D707A8" w:rsidRPr="00D35EE4" w:rsidRDefault="004D33A6" w:rsidP="00EE1CAB">
            <w:pPr>
              <w:pStyle w:val="Rponse"/>
            </w:pPr>
            <w:r>
              <w:t xml:space="preserve">2048 </w:t>
            </w:r>
            <w:proofErr w:type="spellStart"/>
            <w:r>
              <w:t>mo</w:t>
            </w:r>
            <w:proofErr w:type="spellEnd"/>
          </w:p>
        </w:tc>
      </w:tr>
    </w:tbl>
    <w:p w:rsidR="00C15F6D" w:rsidRDefault="00C15F6D">
      <w:pPr>
        <w:rPr>
          <w:rFonts w:asciiTheme="majorHAnsi" w:eastAsia="Times New Roman" w:hAnsiTheme="majorHAnsi" w:cstheme="majorBidi"/>
          <w:bCs/>
          <w:color w:val="525A7D" w:themeColor="accent1" w:themeShade="BF"/>
          <w:sz w:val="36"/>
          <w:szCs w:val="28"/>
        </w:rPr>
      </w:pPr>
      <w:r>
        <w:rPr>
          <w:rFonts w:eastAsia="Times New Roman"/>
        </w:rPr>
        <w:br w:type="page"/>
      </w:r>
    </w:p>
    <w:p w:rsidR="00036CEF" w:rsidRPr="00D35EE4" w:rsidRDefault="00036CEF" w:rsidP="00036CEF">
      <w:pPr>
        <w:pStyle w:val="Titre2"/>
      </w:pPr>
      <w:bookmarkStart w:id="26" w:name="_Toc343104687"/>
      <w:r w:rsidRPr="00D35EE4">
        <w:rPr>
          <w:rFonts w:eastAsia="Times New Roman"/>
        </w:rPr>
        <w:lastRenderedPageBreak/>
        <w:t>Paramètres du serveur virtuel 3</w:t>
      </w:r>
      <w:bookmarkEnd w:id="26"/>
    </w:p>
    <w:tbl>
      <w:tblPr>
        <w:tblStyle w:val="Grilledutableau"/>
        <w:tblW w:w="10356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92"/>
        <w:gridCol w:w="5564"/>
      </w:tblGrid>
      <w:tr w:rsidR="00036CEF" w:rsidRPr="00D35EE4" w:rsidTr="0077087B">
        <w:trPr>
          <w:trHeight w:val="139"/>
        </w:trPr>
        <w:tc>
          <w:tcPr>
            <w:tcW w:w="4792" w:type="dxa"/>
            <w:tcBorders>
              <w:bottom w:val="single" w:sz="8" w:space="0" w:color="727CA3" w:themeColor="accent1"/>
            </w:tcBorders>
            <w:shd w:val="clear" w:color="auto" w:fill="EBF0F5" w:themeFill="accent2" w:themeFillTint="33"/>
          </w:tcPr>
          <w:p w:rsidR="00036CEF" w:rsidRPr="00D35EE4" w:rsidRDefault="00036CE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dans la console</w:t>
            </w:r>
          </w:p>
        </w:tc>
        <w:tc>
          <w:tcPr>
            <w:tcW w:w="5564" w:type="dxa"/>
            <w:tcBorders>
              <w:bottom w:val="single" w:sz="8" w:space="0" w:color="727CA3" w:themeColor="accent1"/>
            </w:tcBorders>
          </w:tcPr>
          <w:p w:rsidR="00036CEF" w:rsidRPr="009F1975" w:rsidRDefault="009F1975" w:rsidP="00E47150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529S3V9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VHD</w:t>
            </w:r>
          </w:p>
        </w:tc>
        <w:tc>
          <w:tcPr>
            <w:tcW w:w="5564" w:type="dxa"/>
          </w:tcPr>
          <w:p w:rsidR="00D707A8" w:rsidRPr="00D35EE4" w:rsidRDefault="009066B8" w:rsidP="00D707A8">
            <w:pPr>
              <w:pStyle w:val="Rponse"/>
            </w:pPr>
            <w:r>
              <w:t>Serveur3.vhd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Paramètre du Bios</w:t>
            </w:r>
          </w:p>
        </w:tc>
        <w:tc>
          <w:tcPr>
            <w:tcW w:w="5564" w:type="dxa"/>
          </w:tcPr>
          <w:p w:rsidR="00D707A8" w:rsidRPr="009066B8" w:rsidRDefault="009066B8" w:rsidP="00EE1CAB">
            <w:pPr>
              <w:pStyle w:val="Rponse"/>
              <w:rPr>
                <w:lang w:val="fr-CA"/>
              </w:rPr>
            </w:pPr>
            <w:r w:rsidRPr="000849FA">
              <w:rPr>
                <w:lang w:val="fr-CA"/>
              </w:rPr>
              <w:t xml:space="preserve">Premier </w:t>
            </w:r>
            <w:r w:rsidR="009F1975" w:rsidRPr="000849FA">
              <w:rPr>
                <w:lang w:val="fr-CA"/>
              </w:rPr>
              <w:t>élément</w:t>
            </w:r>
            <w:r w:rsidRPr="000849FA">
              <w:rPr>
                <w:lang w:val="fr-CA"/>
              </w:rPr>
              <w:t xml:space="preserve"> de </w:t>
            </w:r>
            <w:r w:rsidR="009F1975" w:rsidRPr="000849FA">
              <w:rPr>
                <w:lang w:val="fr-CA"/>
              </w:rPr>
              <w:t>démarrage</w:t>
            </w:r>
            <w:r w:rsidRPr="000849FA">
              <w:rPr>
                <w:lang w:val="fr-CA"/>
              </w:rPr>
              <w:t xml:space="preserve"> : CD</w:t>
            </w:r>
          </w:p>
        </w:tc>
      </w:tr>
      <w:tr w:rsidR="00D707A8" w:rsidRPr="00D35EE4" w:rsidTr="0077087B">
        <w:trPr>
          <w:trHeight w:val="139"/>
        </w:trPr>
        <w:tc>
          <w:tcPr>
            <w:tcW w:w="4792" w:type="dxa"/>
            <w:shd w:val="clear" w:color="auto" w:fill="EBF0F5" w:themeFill="accent2" w:themeFillTint="33"/>
          </w:tcPr>
          <w:p w:rsidR="00D707A8" w:rsidRPr="00D35EE4" w:rsidRDefault="00D707A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Mémoire minimale</w:t>
            </w:r>
          </w:p>
        </w:tc>
        <w:tc>
          <w:tcPr>
            <w:tcW w:w="5564" w:type="dxa"/>
          </w:tcPr>
          <w:p w:rsidR="009066B8" w:rsidRPr="00D35EE4" w:rsidRDefault="009066B8" w:rsidP="00EE1CAB">
            <w:pPr>
              <w:pStyle w:val="Rponse"/>
            </w:pPr>
            <w:r>
              <w:t xml:space="preserve">2048 </w:t>
            </w:r>
            <w:proofErr w:type="spellStart"/>
            <w:r>
              <w:t>mo</w:t>
            </w:r>
            <w:proofErr w:type="spellEnd"/>
          </w:p>
        </w:tc>
      </w:tr>
    </w:tbl>
    <w:p w:rsidR="003E4B23" w:rsidRPr="00D35EE4" w:rsidRDefault="003E4B23" w:rsidP="003E4B23">
      <w:pPr>
        <w:pStyle w:val="Titre1"/>
      </w:pPr>
      <w:bookmarkStart w:id="27" w:name="_Toc343104688"/>
      <w:r w:rsidRPr="00D35EE4">
        <w:t>DNS</w:t>
      </w:r>
      <w:bookmarkEnd w:id="27"/>
    </w:p>
    <w:p w:rsidR="00E92FE8" w:rsidRPr="00D35EE4" w:rsidRDefault="0077087B" w:rsidP="00D026B7">
      <w:pPr>
        <w:pStyle w:val="Titre2"/>
        <w:rPr>
          <w:rFonts w:eastAsia="Times New Roman"/>
        </w:rPr>
      </w:pPr>
      <w:bookmarkStart w:id="28" w:name="_Toc343104689"/>
      <w:r w:rsidRPr="00D35EE4">
        <w:rPr>
          <w:rFonts w:eastAsia="Times New Roman"/>
        </w:rPr>
        <w:t>Propriétés d</w:t>
      </w:r>
      <w:r w:rsidR="00D026B7" w:rsidRPr="00D35EE4">
        <w:rPr>
          <w:rFonts w:eastAsia="Times New Roman"/>
        </w:rPr>
        <w:t>u</w:t>
      </w:r>
      <w:r w:rsidRPr="00D35EE4">
        <w:rPr>
          <w:rFonts w:eastAsia="Times New Roman"/>
        </w:rPr>
        <w:t xml:space="preserve"> serveur</w:t>
      </w:r>
      <w:r w:rsidR="00D026B7" w:rsidRPr="00D35EE4">
        <w:rPr>
          <w:rFonts w:eastAsia="Times New Roman"/>
        </w:rPr>
        <w:t xml:space="preserve"> réel</w:t>
      </w:r>
      <w:bookmarkEnd w:id="28"/>
    </w:p>
    <w:tbl>
      <w:tblPr>
        <w:tblStyle w:val="Grilledutableau"/>
        <w:tblW w:w="10314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86"/>
        <w:gridCol w:w="5528"/>
      </w:tblGrid>
      <w:tr w:rsidR="00E92FE8" w:rsidRPr="00D35EE4" w:rsidTr="005C2D47">
        <w:tc>
          <w:tcPr>
            <w:tcW w:w="4786" w:type="dxa"/>
            <w:tcBorders>
              <w:top w:val="single" w:sz="4" w:space="0" w:color="525A7D" w:themeColor="accent1" w:themeShade="BF"/>
            </w:tcBorders>
            <w:shd w:val="clear" w:color="auto" w:fill="EBF0F5" w:themeFill="accent2" w:themeFillTint="33"/>
          </w:tcPr>
          <w:p w:rsidR="00E92FE8" w:rsidRPr="00D35EE4" w:rsidRDefault="00E92FE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Redirecteur</w:t>
            </w:r>
          </w:p>
        </w:tc>
        <w:tc>
          <w:tcPr>
            <w:tcW w:w="5528" w:type="dxa"/>
            <w:tcBorders>
              <w:top w:val="single" w:sz="4" w:space="0" w:color="525A7D" w:themeColor="accent1" w:themeShade="BF"/>
            </w:tcBorders>
          </w:tcPr>
          <w:p w:rsidR="00E92FE8" w:rsidRPr="00D35EE4" w:rsidRDefault="00832811" w:rsidP="00DD0C8A">
            <w:pPr>
              <w:pStyle w:val="Rponse"/>
            </w:pPr>
            <w:r>
              <w:t>127.0.0.1</w:t>
            </w:r>
          </w:p>
        </w:tc>
      </w:tr>
      <w:tr w:rsidR="00E92FE8" w:rsidRPr="00D35EE4" w:rsidTr="005C2D47">
        <w:tc>
          <w:tcPr>
            <w:tcW w:w="4786" w:type="dxa"/>
            <w:shd w:val="clear" w:color="auto" w:fill="EBF0F5" w:themeFill="accent2" w:themeFillTint="33"/>
          </w:tcPr>
          <w:p w:rsidR="00E92FE8" w:rsidRPr="00D35EE4" w:rsidRDefault="00B1190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Redirecteur conditionnel</w:t>
            </w:r>
            <w:r>
              <w:rPr>
                <w:lang w:val="fr-CA"/>
              </w:rPr>
              <w:t xml:space="preserve"> (nom, IP)</w:t>
            </w:r>
          </w:p>
        </w:tc>
        <w:tc>
          <w:tcPr>
            <w:tcW w:w="5528" w:type="dxa"/>
          </w:tcPr>
          <w:p w:rsidR="00E92FE8" w:rsidRPr="00D35EE4" w:rsidRDefault="00832811" w:rsidP="00B1190A">
            <w:pPr>
              <w:pStyle w:val="Rponse"/>
            </w:pPr>
            <w:r>
              <w:t>DNS SP</w:t>
            </w:r>
          </w:p>
        </w:tc>
      </w:tr>
    </w:tbl>
    <w:p w:rsidR="00A00D52" w:rsidRPr="00D35EE4" w:rsidRDefault="00A00D52" w:rsidP="00A00D52">
      <w:pPr>
        <w:pStyle w:val="Titre2"/>
        <w:rPr>
          <w:rFonts w:eastAsia="Times New Roman"/>
        </w:rPr>
      </w:pPr>
      <w:bookmarkStart w:id="29" w:name="_Toc343104690"/>
      <w:r w:rsidRPr="00D35EE4">
        <w:rPr>
          <w:rFonts w:eastAsia="Times New Roman"/>
        </w:rPr>
        <w:t>Propriétés du serveur 2</w:t>
      </w:r>
      <w:bookmarkEnd w:id="29"/>
    </w:p>
    <w:tbl>
      <w:tblPr>
        <w:tblStyle w:val="Grilledutableau"/>
        <w:tblW w:w="10314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786"/>
        <w:gridCol w:w="5528"/>
      </w:tblGrid>
      <w:tr w:rsidR="00A00D52" w:rsidRPr="00D35EE4" w:rsidTr="005C2D47">
        <w:tc>
          <w:tcPr>
            <w:tcW w:w="4786" w:type="dxa"/>
            <w:tcBorders>
              <w:top w:val="single" w:sz="4" w:space="0" w:color="525A7D" w:themeColor="accent1" w:themeShade="BF"/>
            </w:tcBorders>
            <w:shd w:val="clear" w:color="auto" w:fill="EBF0F5" w:themeFill="accent2" w:themeFillTint="33"/>
          </w:tcPr>
          <w:p w:rsidR="00A00D52" w:rsidRPr="00D35EE4" w:rsidRDefault="00A00D52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Redirecteur</w:t>
            </w:r>
          </w:p>
        </w:tc>
        <w:tc>
          <w:tcPr>
            <w:tcW w:w="5528" w:type="dxa"/>
            <w:tcBorders>
              <w:top w:val="single" w:sz="4" w:space="0" w:color="525A7D" w:themeColor="accent1" w:themeShade="BF"/>
            </w:tcBorders>
          </w:tcPr>
          <w:p w:rsidR="00A00D52" w:rsidRPr="00D35EE4" w:rsidRDefault="00832811" w:rsidP="00DD0C8A">
            <w:pPr>
              <w:pStyle w:val="Rponse"/>
            </w:pPr>
            <w:r w:rsidRPr="00832811">
              <w:t>127.0.0.1</w:t>
            </w:r>
          </w:p>
        </w:tc>
      </w:tr>
      <w:tr w:rsidR="00A00D52" w:rsidRPr="00D35EE4" w:rsidTr="005C2D47">
        <w:tc>
          <w:tcPr>
            <w:tcW w:w="4786" w:type="dxa"/>
            <w:shd w:val="clear" w:color="auto" w:fill="EBF0F5" w:themeFill="accent2" w:themeFillTint="33"/>
          </w:tcPr>
          <w:p w:rsidR="00A00D52" w:rsidRPr="00D35EE4" w:rsidRDefault="00A00D52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Redirecteur conditionnel</w:t>
            </w:r>
            <w:r w:rsidR="00B1190A">
              <w:rPr>
                <w:lang w:val="fr-CA"/>
              </w:rPr>
              <w:t xml:space="preserve"> (nom, IP)</w:t>
            </w:r>
          </w:p>
        </w:tc>
        <w:tc>
          <w:tcPr>
            <w:tcW w:w="5528" w:type="dxa"/>
          </w:tcPr>
          <w:p w:rsidR="00A00D52" w:rsidRPr="00D35EE4" w:rsidRDefault="00832811" w:rsidP="00E52C48">
            <w:pPr>
              <w:pStyle w:val="Rponse"/>
            </w:pPr>
            <w:r>
              <w:t>DNS SR</w:t>
            </w:r>
          </w:p>
        </w:tc>
      </w:tr>
    </w:tbl>
    <w:p w:rsidR="008A375D" w:rsidRDefault="008A375D">
      <w:pPr>
        <w:rPr>
          <w:rFonts w:asciiTheme="majorHAnsi" w:eastAsia="Calibri" w:hAnsiTheme="majorHAnsi" w:cstheme="majorBidi"/>
          <w:bCs/>
          <w:color w:val="525A7D" w:themeColor="accent1" w:themeShade="BF"/>
          <w:sz w:val="36"/>
          <w:szCs w:val="28"/>
        </w:rPr>
      </w:pPr>
      <w:r>
        <w:rPr>
          <w:rFonts w:eastAsia="Calibri"/>
        </w:rPr>
        <w:br w:type="page"/>
      </w:r>
    </w:p>
    <w:p w:rsidR="00A00D52" w:rsidRPr="00D35EE4" w:rsidRDefault="00BD151A" w:rsidP="00BD151A">
      <w:pPr>
        <w:pStyle w:val="Titre2"/>
        <w:rPr>
          <w:rFonts w:eastAsia="Calibri"/>
        </w:rPr>
      </w:pPr>
      <w:bookmarkStart w:id="30" w:name="_Toc343104691"/>
      <w:r w:rsidRPr="00D35EE4">
        <w:rPr>
          <w:rFonts w:eastAsia="Calibri"/>
        </w:rPr>
        <w:lastRenderedPageBreak/>
        <w:t>Zone inversée</w:t>
      </w:r>
      <w:bookmarkEnd w:id="30"/>
    </w:p>
    <w:tbl>
      <w:tblPr>
        <w:tblStyle w:val="Grilledutableau"/>
        <w:tblW w:w="10314" w:type="dxa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369"/>
        <w:gridCol w:w="2601"/>
        <w:gridCol w:w="4344"/>
      </w:tblGrid>
      <w:tr w:rsidR="00E92FE8" w:rsidRPr="00D35EE4" w:rsidTr="007623B5">
        <w:tc>
          <w:tcPr>
            <w:tcW w:w="3369" w:type="dxa"/>
            <w:shd w:val="clear" w:color="auto" w:fill="EBF0F5" w:themeFill="accent2" w:themeFillTint="33"/>
          </w:tcPr>
          <w:p w:rsidR="00E92FE8" w:rsidRPr="007623B5" w:rsidRDefault="007623B5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de la zone</w:t>
            </w:r>
          </w:p>
        </w:tc>
        <w:tc>
          <w:tcPr>
            <w:tcW w:w="6945" w:type="dxa"/>
            <w:gridSpan w:val="2"/>
          </w:tcPr>
          <w:p w:rsidR="00E92FE8" w:rsidRPr="00D35EE4" w:rsidRDefault="00E10801" w:rsidP="007623B5">
            <w:pPr>
              <w:pStyle w:val="Rponse"/>
            </w:pPr>
            <w:r>
              <w:rPr>
                <w:sz w:val="23"/>
                <w:szCs w:val="23"/>
              </w:rPr>
              <w:t>corpo.com</w:t>
            </w:r>
            <w:r w:rsidR="00684BEC">
              <w:rPr>
                <w:b/>
                <w:bCs/>
                <w:sz w:val="23"/>
                <w:szCs w:val="23"/>
              </w:rPr>
              <w:t>9</w:t>
            </w:r>
          </w:p>
        </w:tc>
      </w:tr>
      <w:tr w:rsidR="00E92FE8" w:rsidRPr="00D35EE4" w:rsidTr="007623B5">
        <w:tc>
          <w:tcPr>
            <w:tcW w:w="3369" w:type="dxa"/>
            <w:shd w:val="clear" w:color="auto" w:fill="EBF0F5" w:themeFill="accent2" w:themeFillTint="33"/>
          </w:tcPr>
          <w:p w:rsidR="00E92FE8" w:rsidRPr="00D35EE4" w:rsidRDefault="00E92FE8" w:rsidP="008E3C1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Type de zone </w:t>
            </w:r>
          </w:p>
        </w:tc>
        <w:tc>
          <w:tcPr>
            <w:tcW w:w="6945" w:type="dxa"/>
            <w:gridSpan w:val="2"/>
          </w:tcPr>
          <w:p w:rsidR="00E92FE8" w:rsidRPr="00D35EE4" w:rsidRDefault="00A71C3E" w:rsidP="007623B5">
            <w:pPr>
              <w:pStyle w:val="Rponse"/>
            </w:pPr>
            <w:r>
              <w:t>P</w:t>
            </w:r>
            <w:r w:rsidR="00184C69">
              <w:t>r</w:t>
            </w:r>
            <w:r>
              <w:t>incipal</w:t>
            </w:r>
            <w:r w:rsidR="00636C5D">
              <w:t xml:space="preserve"> </w:t>
            </w:r>
            <w:proofErr w:type="spellStart"/>
            <w:r w:rsidR="00636C5D">
              <w:t>inversée</w:t>
            </w:r>
            <w:proofErr w:type="spellEnd"/>
          </w:p>
        </w:tc>
      </w:tr>
      <w:tr w:rsidR="00E92FE8" w:rsidRPr="00D35EE4" w:rsidTr="007623B5">
        <w:tc>
          <w:tcPr>
            <w:tcW w:w="3369" w:type="dxa"/>
            <w:shd w:val="clear" w:color="auto" w:fill="EBF0F5" w:themeFill="accent2" w:themeFillTint="33"/>
          </w:tcPr>
          <w:p w:rsidR="00E92FE8" w:rsidRPr="00D35EE4" w:rsidRDefault="00A235DE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6945" w:type="dxa"/>
            <w:gridSpan w:val="2"/>
          </w:tcPr>
          <w:p w:rsidR="00E92FE8" w:rsidRPr="00D35EE4" w:rsidRDefault="00E92FE8" w:rsidP="00A235DE">
            <w:pPr>
              <w:pStyle w:val="Rponse"/>
              <w:rPr>
                <w:lang w:val="fr-CA"/>
              </w:rPr>
            </w:pPr>
          </w:p>
        </w:tc>
      </w:tr>
      <w:tr w:rsidR="00A235DE" w:rsidRPr="00D35EE4" w:rsidTr="007623B5">
        <w:tc>
          <w:tcPr>
            <w:tcW w:w="3369" w:type="dxa"/>
            <w:shd w:val="clear" w:color="auto" w:fill="EBF0F5" w:themeFill="accent2" w:themeFillTint="33"/>
          </w:tcPr>
          <w:p w:rsidR="00A235DE" w:rsidRPr="00D35EE4" w:rsidRDefault="00A235DE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SOA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6945" w:type="dxa"/>
            <w:gridSpan w:val="2"/>
          </w:tcPr>
          <w:p w:rsidR="00A235DE" w:rsidRPr="00D35EE4" w:rsidRDefault="00A235DE" w:rsidP="00053D30">
            <w:pPr>
              <w:pStyle w:val="Rponse"/>
              <w:rPr>
                <w:lang w:val="fr-CA"/>
              </w:rPr>
            </w:pPr>
          </w:p>
        </w:tc>
      </w:tr>
      <w:tr w:rsidR="00A235DE" w:rsidRPr="00D35EE4" w:rsidTr="007623B5">
        <w:tc>
          <w:tcPr>
            <w:tcW w:w="3369" w:type="dxa"/>
            <w:shd w:val="clear" w:color="auto" w:fill="EBF0F5" w:themeFill="accent2" w:themeFillTint="33"/>
          </w:tcPr>
          <w:p w:rsidR="00A235DE" w:rsidRPr="00D35EE4" w:rsidRDefault="00A235DE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NS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6945" w:type="dxa"/>
            <w:gridSpan w:val="2"/>
          </w:tcPr>
          <w:p w:rsidR="00A235DE" w:rsidRPr="00D35EE4" w:rsidRDefault="00A235DE" w:rsidP="008A5619">
            <w:pPr>
              <w:pStyle w:val="Rponse"/>
              <w:rPr>
                <w:lang w:val="fr-CA"/>
              </w:rPr>
            </w:pPr>
          </w:p>
        </w:tc>
      </w:tr>
      <w:tr w:rsidR="008A375D" w:rsidRPr="00D35EE4" w:rsidTr="007623B5">
        <w:trPr>
          <w:trHeight w:val="259"/>
        </w:trPr>
        <w:tc>
          <w:tcPr>
            <w:tcW w:w="3369" w:type="dxa"/>
            <w:vMerge w:val="restart"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PTR</w:t>
            </w:r>
          </w:p>
        </w:tc>
        <w:tc>
          <w:tcPr>
            <w:tcW w:w="2601" w:type="dxa"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</w:p>
        </w:tc>
        <w:tc>
          <w:tcPr>
            <w:tcW w:w="4344" w:type="dxa"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FQDN</w:t>
            </w: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2601" w:type="dxa"/>
          </w:tcPr>
          <w:p w:rsidR="008A375D" w:rsidRPr="00D35EE4" w:rsidRDefault="00D2052D" w:rsidP="008A375D">
            <w:pPr>
              <w:pStyle w:val="Rponse"/>
            </w:pPr>
            <w:r>
              <w:t>10.57.51.62</w:t>
            </w:r>
          </w:p>
        </w:tc>
        <w:tc>
          <w:tcPr>
            <w:tcW w:w="4344" w:type="dxa"/>
          </w:tcPr>
          <w:p w:rsidR="008A375D" w:rsidRPr="00D35EE4" w:rsidRDefault="008A375D" w:rsidP="008A375D">
            <w:pPr>
              <w:pStyle w:val="Rponse"/>
            </w:pP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8A375D" w:rsidRPr="00D35EE4" w:rsidRDefault="00D2052D" w:rsidP="008A375D">
            <w:pPr>
              <w:pStyle w:val="Rponse"/>
            </w:pPr>
            <w:r>
              <w:t>10.57.51.63</w:t>
            </w:r>
          </w:p>
        </w:tc>
        <w:tc>
          <w:tcPr>
            <w:tcW w:w="4344" w:type="dxa"/>
          </w:tcPr>
          <w:p w:rsidR="008A375D" w:rsidRPr="00D35EE4" w:rsidRDefault="008A375D" w:rsidP="00B258F4">
            <w:pPr>
              <w:pStyle w:val="Rponse"/>
            </w:pP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8A375D" w:rsidRPr="00D35EE4" w:rsidRDefault="00D2052D" w:rsidP="00D05F75">
            <w:pPr>
              <w:pStyle w:val="Rponse"/>
            </w:pPr>
            <w:r>
              <w:t>10.57.51.64</w:t>
            </w:r>
          </w:p>
        </w:tc>
        <w:tc>
          <w:tcPr>
            <w:tcW w:w="4344" w:type="dxa"/>
          </w:tcPr>
          <w:p w:rsidR="008A375D" w:rsidRPr="00D35EE4" w:rsidRDefault="008A375D" w:rsidP="00CB2F83">
            <w:pPr>
              <w:pStyle w:val="Rponse"/>
            </w:pP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8A375D" w:rsidRPr="00D35EE4" w:rsidRDefault="00D2052D" w:rsidP="00D05F75">
            <w:pPr>
              <w:pStyle w:val="Rponse"/>
            </w:pPr>
            <w:r>
              <w:t>10.57.51.65</w:t>
            </w:r>
          </w:p>
        </w:tc>
        <w:tc>
          <w:tcPr>
            <w:tcW w:w="4344" w:type="dxa"/>
          </w:tcPr>
          <w:p w:rsidR="008A375D" w:rsidRPr="00D35EE4" w:rsidRDefault="008A375D" w:rsidP="00CB2F83">
            <w:pPr>
              <w:pStyle w:val="Rponse"/>
            </w:pPr>
          </w:p>
        </w:tc>
      </w:tr>
      <w:tr w:rsidR="00466A32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466A32" w:rsidRPr="00D35EE4" w:rsidRDefault="00466A32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466A32" w:rsidRPr="00D35EE4" w:rsidRDefault="00654750" w:rsidP="00870FE7">
            <w:pPr>
              <w:pStyle w:val="Rponse"/>
            </w:pPr>
            <w:r>
              <w:t>10.57.51.67</w:t>
            </w:r>
          </w:p>
        </w:tc>
        <w:tc>
          <w:tcPr>
            <w:tcW w:w="4344" w:type="dxa"/>
          </w:tcPr>
          <w:p w:rsidR="00466A32" w:rsidRPr="00D35EE4" w:rsidRDefault="00466A32" w:rsidP="00870FE7">
            <w:pPr>
              <w:pStyle w:val="Rponse"/>
            </w:pPr>
          </w:p>
        </w:tc>
      </w:tr>
      <w:tr w:rsidR="00466A32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466A32" w:rsidRPr="00D35EE4" w:rsidRDefault="00466A32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466A32" w:rsidRPr="00D35EE4" w:rsidRDefault="00654750" w:rsidP="00870FE7">
            <w:pPr>
              <w:pStyle w:val="Rponse"/>
            </w:pPr>
            <w:r w:rsidRPr="00654750">
              <w:t>10.57.51.68</w:t>
            </w:r>
          </w:p>
        </w:tc>
        <w:tc>
          <w:tcPr>
            <w:tcW w:w="4344" w:type="dxa"/>
          </w:tcPr>
          <w:p w:rsidR="00466A32" w:rsidRPr="00D35EE4" w:rsidRDefault="00466A32" w:rsidP="00870FE7">
            <w:pPr>
              <w:pStyle w:val="Rponse"/>
            </w:pP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8A375D" w:rsidRPr="001349AC" w:rsidRDefault="00654750" w:rsidP="00D35EE4">
            <w:pPr>
              <w:pStyle w:val="NormalEspace"/>
              <w:rPr>
                <w:rFonts w:ascii="Biondi" w:hAnsi="Biondi"/>
                <w:i/>
                <w:sz w:val="24"/>
                <w:lang w:val="fr-CA"/>
              </w:rPr>
            </w:pPr>
            <w:r w:rsidRPr="001349AC">
              <w:rPr>
                <w:rFonts w:ascii="Biondi" w:hAnsi="Biondi"/>
                <w:sz w:val="24"/>
              </w:rPr>
              <w:t>10.57.51.69</w:t>
            </w:r>
          </w:p>
        </w:tc>
        <w:tc>
          <w:tcPr>
            <w:tcW w:w="4344" w:type="dxa"/>
          </w:tcPr>
          <w:p w:rsidR="008A375D" w:rsidRPr="001349AC" w:rsidRDefault="008A375D" w:rsidP="0075049A">
            <w:pPr>
              <w:pStyle w:val="Rponse"/>
            </w:pPr>
          </w:p>
        </w:tc>
      </w:tr>
      <w:tr w:rsidR="008A375D" w:rsidRPr="00D35EE4" w:rsidTr="007623B5">
        <w:trPr>
          <w:trHeight w:val="258"/>
        </w:trPr>
        <w:tc>
          <w:tcPr>
            <w:tcW w:w="3369" w:type="dxa"/>
            <w:vMerge/>
            <w:shd w:val="clear" w:color="auto" w:fill="EBF0F5" w:themeFill="accent2" w:themeFillTint="33"/>
          </w:tcPr>
          <w:p w:rsidR="008A375D" w:rsidRPr="00D35EE4" w:rsidRDefault="008A375D" w:rsidP="00D35EE4">
            <w:pPr>
              <w:pStyle w:val="NormalEspace"/>
              <w:rPr>
                <w:rFonts w:ascii="Calibri" w:eastAsia="Times New Roman" w:hAnsi="Calibri" w:cs="Times New Roman"/>
                <w:szCs w:val="28"/>
                <w:lang w:val="fr-CA"/>
              </w:rPr>
            </w:pPr>
          </w:p>
        </w:tc>
        <w:tc>
          <w:tcPr>
            <w:tcW w:w="2601" w:type="dxa"/>
          </w:tcPr>
          <w:p w:rsidR="008A375D" w:rsidRPr="00D35EE4" w:rsidRDefault="00654750" w:rsidP="00D05F75">
            <w:pPr>
              <w:pStyle w:val="Rponse"/>
            </w:pPr>
            <w:r>
              <w:t>10.57.54.100</w:t>
            </w:r>
          </w:p>
        </w:tc>
        <w:tc>
          <w:tcPr>
            <w:tcW w:w="4344" w:type="dxa"/>
          </w:tcPr>
          <w:p w:rsidR="008A375D" w:rsidRPr="00D35EE4" w:rsidRDefault="008A375D" w:rsidP="00D05F75">
            <w:pPr>
              <w:pStyle w:val="Rponse"/>
            </w:pPr>
          </w:p>
        </w:tc>
      </w:tr>
    </w:tbl>
    <w:p w:rsidR="008A375D" w:rsidRDefault="008A375D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>
        <w:br w:type="page"/>
      </w:r>
    </w:p>
    <w:p w:rsidR="00E92FE8" w:rsidRPr="00D35EE4" w:rsidRDefault="00E64113" w:rsidP="00E64113">
      <w:pPr>
        <w:pStyle w:val="Titre2"/>
      </w:pPr>
      <w:bookmarkStart w:id="31" w:name="_Toc343104692"/>
      <w:r w:rsidRPr="00D35EE4">
        <w:lastRenderedPageBreak/>
        <w:t>Zones directes</w:t>
      </w:r>
      <w:r w:rsidR="00FA3253">
        <w:t xml:space="preserve"> principales</w:t>
      </w:r>
      <w:bookmarkEnd w:id="31"/>
    </w:p>
    <w:p w:rsidR="00E64113" w:rsidRPr="00D35EE4" w:rsidRDefault="00E64113" w:rsidP="00AC59A3">
      <w:pPr>
        <w:pStyle w:val="Titre3"/>
      </w:pPr>
      <w:bookmarkStart w:id="32" w:name="_Toc343104693"/>
      <w:proofErr w:type="spellStart"/>
      <w:r w:rsidRPr="00D35EE4">
        <w:t>Corpo.comX</w:t>
      </w:r>
      <w:bookmarkEnd w:id="32"/>
      <w:proofErr w:type="spellEnd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1532"/>
        <w:gridCol w:w="2862"/>
        <w:gridCol w:w="2694"/>
      </w:tblGrid>
      <w:tr w:rsidR="00AA493D" w:rsidRPr="00D35EE4" w:rsidTr="0077087B">
        <w:tc>
          <w:tcPr>
            <w:tcW w:w="3085" w:type="dxa"/>
            <w:shd w:val="clear" w:color="auto" w:fill="EBF0F5" w:themeFill="accent2" w:themeFillTint="33"/>
          </w:tcPr>
          <w:p w:rsidR="00AA493D" w:rsidRPr="00D35EE4" w:rsidRDefault="00AA493D" w:rsidP="0083476C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  <w:gridSpan w:val="3"/>
          </w:tcPr>
          <w:p w:rsidR="00AA493D" w:rsidRDefault="00B9688B" w:rsidP="00922599">
            <w:pPr>
              <w:pStyle w:val="Rponse"/>
            </w:pPr>
            <w:proofErr w:type="spellStart"/>
            <w:r>
              <w:t>Serveur</w:t>
            </w:r>
            <w:proofErr w:type="spellEnd"/>
            <w:r>
              <w:t xml:space="preserve"> </w:t>
            </w:r>
            <w:proofErr w:type="spellStart"/>
            <w:r>
              <w:t>ré</w:t>
            </w:r>
            <w:r w:rsidR="00A80013">
              <w:t>e</w:t>
            </w:r>
            <w:r w:rsidR="00801802">
              <w:t>l</w:t>
            </w:r>
            <w:proofErr w:type="spellEnd"/>
          </w:p>
        </w:tc>
      </w:tr>
      <w:tr w:rsidR="00E92FE8" w:rsidRPr="00D35EE4" w:rsidTr="0077087B">
        <w:tc>
          <w:tcPr>
            <w:tcW w:w="3085" w:type="dxa"/>
            <w:shd w:val="clear" w:color="auto" w:fill="EBF0F5" w:themeFill="accent2" w:themeFillTint="33"/>
          </w:tcPr>
          <w:p w:rsidR="00E92FE8" w:rsidRPr="00D35EE4" w:rsidRDefault="00922599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  <w:gridSpan w:val="3"/>
          </w:tcPr>
          <w:p w:rsidR="00E92FE8" w:rsidRPr="00D35EE4" w:rsidRDefault="00E92FE8" w:rsidP="00922599">
            <w:pPr>
              <w:pStyle w:val="Rponse"/>
            </w:pPr>
          </w:p>
        </w:tc>
      </w:tr>
      <w:tr w:rsidR="00922599" w:rsidRPr="00D35EE4" w:rsidTr="0077087B">
        <w:tc>
          <w:tcPr>
            <w:tcW w:w="3085" w:type="dxa"/>
            <w:shd w:val="clear" w:color="auto" w:fill="EBF0F5" w:themeFill="accent2" w:themeFillTint="33"/>
          </w:tcPr>
          <w:p w:rsidR="00922599" w:rsidRPr="00D35EE4" w:rsidRDefault="00922599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SOA</w:t>
            </w:r>
            <w:r w:rsidR="00A235DE"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922599" w:rsidRPr="00D35EE4" w:rsidRDefault="00922599" w:rsidP="00E50C80">
            <w:pPr>
              <w:pStyle w:val="Rponse"/>
              <w:rPr>
                <w:lang w:val="fr-CA"/>
              </w:rPr>
            </w:pPr>
          </w:p>
        </w:tc>
      </w:tr>
      <w:tr w:rsidR="00922599" w:rsidRPr="00D35EE4" w:rsidTr="0077087B">
        <w:tc>
          <w:tcPr>
            <w:tcW w:w="3085" w:type="dxa"/>
            <w:shd w:val="clear" w:color="auto" w:fill="EBF0F5" w:themeFill="accent2" w:themeFillTint="33"/>
          </w:tcPr>
          <w:p w:rsidR="00922599" w:rsidRPr="00D35EE4" w:rsidRDefault="00922599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NS</w:t>
            </w:r>
            <w:r w:rsidR="00A235DE"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922599" w:rsidRPr="00D35EE4" w:rsidRDefault="00922599" w:rsidP="00E50C80">
            <w:pPr>
              <w:pStyle w:val="Rponse"/>
              <w:rPr>
                <w:lang w:val="fr-CA"/>
              </w:rPr>
            </w:pPr>
          </w:p>
        </w:tc>
      </w:tr>
      <w:tr w:rsidR="00E806C8" w:rsidRPr="00D35EE4" w:rsidTr="0077087B">
        <w:tc>
          <w:tcPr>
            <w:tcW w:w="3085" w:type="dxa"/>
            <w:shd w:val="clear" w:color="auto" w:fill="EBF0F5" w:themeFill="accent2" w:themeFillTint="33"/>
          </w:tcPr>
          <w:p w:rsidR="00E806C8" w:rsidRPr="00D35EE4" w:rsidRDefault="00E806C8" w:rsidP="00AA2161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Domaine enfant</w:t>
            </w:r>
          </w:p>
        </w:tc>
        <w:tc>
          <w:tcPr>
            <w:tcW w:w="7088" w:type="dxa"/>
            <w:gridSpan w:val="3"/>
          </w:tcPr>
          <w:p w:rsidR="00E806C8" w:rsidRDefault="00E806C8" w:rsidP="00E50C80">
            <w:pPr>
              <w:pStyle w:val="Rponse"/>
            </w:pPr>
          </w:p>
        </w:tc>
      </w:tr>
      <w:tr w:rsidR="00AA2161" w:rsidRPr="00D35EE4" w:rsidTr="0077087B">
        <w:tc>
          <w:tcPr>
            <w:tcW w:w="3085" w:type="dxa"/>
            <w:shd w:val="clear" w:color="auto" w:fill="EBF0F5" w:themeFill="accent2" w:themeFillTint="33"/>
          </w:tcPr>
          <w:p w:rsidR="00AA2161" w:rsidRDefault="00AA2161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Délégation (nom, NS)</w:t>
            </w:r>
          </w:p>
        </w:tc>
        <w:tc>
          <w:tcPr>
            <w:tcW w:w="7088" w:type="dxa"/>
            <w:gridSpan w:val="3"/>
          </w:tcPr>
          <w:p w:rsidR="00AA2161" w:rsidRDefault="00AA2161" w:rsidP="00C30345">
            <w:pPr>
              <w:pStyle w:val="Rponse"/>
            </w:pPr>
          </w:p>
        </w:tc>
      </w:tr>
      <w:tr w:rsidR="00C562DF" w:rsidRPr="00D35EE4" w:rsidTr="00922599">
        <w:trPr>
          <w:trHeight w:val="101"/>
        </w:trPr>
        <w:tc>
          <w:tcPr>
            <w:tcW w:w="3085" w:type="dxa"/>
            <w:vMerge w:val="restart"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</w:t>
            </w:r>
          </w:p>
          <w:p w:rsidR="00C562DF" w:rsidRPr="00D35EE4" w:rsidRDefault="00C562DF" w:rsidP="00CB2F83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Usage: N</w:t>
            </w:r>
            <w:r>
              <w:rPr>
                <w:lang w:val="fr-CA"/>
              </w:rPr>
              <w:t xml:space="preserve">om, </w:t>
            </w:r>
            <w:r w:rsidRPr="00D35EE4">
              <w:rPr>
                <w:lang w:val="fr-CA"/>
              </w:rPr>
              <w:t>WEB, FTP</w:t>
            </w:r>
          </w:p>
        </w:tc>
        <w:tc>
          <w:tcPr>
            <w:tcW w:w="1532" w:type="dxa"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Usage</w:t>
            </w:r>
          </w:p>
        </w:tc>
        <w:tc>
          <w:tcPr>
            <w:tcW w:w="2862" w:type="dxa"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</w:t>
            </w:r>
          </w:p>
        </w:tc>
        <w:tc>
          <w:tcPr>
            <w:tcW w:w="2694" w:type="dxa"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Pr="00D35EE4" w:rsidRDefault="00C562DF" w:rsidP="00922599">
            <w:pPr>
              <w:pStyle w:val="Rponse"/>
            </w:pPr>
          </w:p>
        </w:tc>
        <w:tc>
          <w:tcPr>
            <w:tcW w:w="2862" w:type="dxa"/>
          </w:tcPr>
          <w:p w:rsidR="00C562DF" w:rsidRPr="00D35EE4" w:rsidRDefault="00C562DF" w:rsidP="00E50C80">
            <w:pPr>
              <w:pStyle w:val="Rponse"/>
            </w:pPr>
          </w:p>
        </w:tc>
        <w:tc>
          <w:tcPr>
            <w:tcW w:w="2694" w:type="dxa"/>
          </w:tcPr>
          <w:p w:rsidR="00C562DF" w:rsidRPr="00D35EE4" w:rsidRDefault="00C562DF" w:rsidP="008A5FC4">
            <w:pPr>
              <w:pStyle w:val="Rponse"/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Pr="00D35EE4" w:rsidRDefault="00C562DF" w:rsidP="00C3034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C562DF" w:rsidRPr="00D35EE4" w:rsidRDefault="00C562DF" w:rsidP="00C3034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562DF" w:rsidRPr="00D35EE4" w:rsidRDefault="00C562DF" w:rsidP="00C30345">
            <w:pPr>
              <w:pStyle w:val="Rponse"/>
              <w:rPr>
                <w:lang w:val="fr-CA"/>
              </w:rPr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Pr="00D35EE4" w:rsidRDefault="00C562DF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C562DF" w:rsidRPr="00D35EE4" w:rsidRDefault="00C562DF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562DF" w:rsidRPr="00D35EE4" w:rsidRDefault="00C562DF" w:rsidP="00D05F75">
            <w:pPr>
              <w:pStyle w:val="Rponse"/>
              <w:rPr>
                <w:lang w:val="fr-CA"/>
              </w:rPr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Default="00C562DF" w:rsidP="00B258F4">
            <w:pPr>
              <w:pStyle w:val="Rponse"/>
            </w:pPr>
          </w:p>
        </w:tc>
        <w:tc>
          <w:tcPr>
            <w:tcW w:w="2862" w:type="dxa"/>
          </w:tcPr>
          <w:p w:rsidR="00C562DF" w:rsidRPr="00D35EE4" w:rsidRDefault="00C562DF" w:rsidP="00B258F4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562DF" w:rsidRPr="00D35EE4" w:rsidRDefault="00C562DF" w:rsidP="00B258F4">
            <w:pPr>
              <w:pStyle w:val="Rponse"/>
              <w:rPr>
                <w:lang w:val="fr-CA"/>
              </w:rPr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Default="00C562DF" w:rsidP="00B258F4">
            <w:pPr>
              <w:pStyle w:val="Rponse"/>
            </w:pPr>
          </w:p>
        </w:tc>
        <w:tc>
          <w:tcPr>
            <w:tcW w:w="2862" w:type="dxa"/>
          </w:tcPr>
          <w:p w:rsidR="00C562DF" w:rsidRPr="00D35EE4" w:rsidRDefault="00C562DF" w:rsidP="00B258F4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562DF" w:rsidRPr="00D35EE4" w:rsidRDefault="00C562DF" w:rsidP="00B258F4">
            <w:pPr>
              <w:pStyle w:val="Rponse"/>
              <w:rPr>
                <w:lang w:val="fr-CA"/>
              </w:rPr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Pr="000E3287" w:rsidRDefault="00C562DF" w:rsidP="00B258F4">
            <w:pPr>
              <w:pStyle w:val="Rponse"/>
            </w:pPr>
          </w:p>
        </w:tc>
        <w:tc>
          <w:tcPr>
            <w:tcW w:w="2862" w:type="dxa"/>
          </w:tcPr>
          <w:p w:rsidR="00C562DF" w:rsidRDefault="00C562DF" w:rsidP="00B258F4">
            <w:pPr>
              <w:pStyle w:val="Rponse"/>
            </w:pPr>
          </w:p>
        </w:tc>
        <w:tc>
          <w:tcPr>
            <w:tcW w:w="2694" w:type="dxa"/>
          </w:tcPr>
          <w:p w:rsidR="00C562DF" w:rsidRDefault="00C562DF" w:rsidP="00B258F4">
            <w:pPr>
              <w:pStyle w:val="Rponse"/>
            </w:pPr>
          </w:p>
        </w:tc>
      </w:tr>
      <w:tr w:rsidR="00C562DF" w:rsidRPr="00D35EE4" w:rsidTr="00922599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562DF" w:rsidRPr="00D35EE4" w:rsidRDefault="00C562DF" w:rsidP="00D35EE4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562DF" w:rsidRDefault="00C562DF" w:rsidP="00B258F4">
            <w:pPr>
              <w:pStyle w:val="Rponse"/>
            </w:pPr>
          </w:p>
        </w:tc>
        <w:tc>
          <w:tcPr>
            <w:tcW w:w="2862" w:type="dxa"/>
          </w:tcPr>
          <w:p w:rsidR="00C562DF" w:rsidRDefault="00C562DF" w:rsidP="00B258F4">
            <w:pPr>
              <w:pStyle w:val="Rponse"/>
            </w:pPr>
          </w:p>
        </w:tc>
        <w:tc>
          <w:tcPr>
            <w:tcW w:w="2694" w:type="dxa"/>
          </w:tcPr>
          <w:p w:rsidR="00C562DF" w:rsidRDefault="00C562DF" w:rsidP="00B258F4">
            <w:pPr>
              <w:pStyle w:val="Rponse"/>
            </w:pPr>
          </w:p>
        </w:tc>
      </w:tr>
    </w:tbl>
    <w:p w:rsidR="00115EDF" w:rsidRDefault="00115EDF">
      <w:pPr>
        <w:rPr>
          <w:rFonts w:ascii="Century Gothic" w:eastAsiaTheme="majorEastAsia" w:hAnsi="Century Gothic" w:cstheme="majorBidi"/>
          <w:bCs/>
          <w:color w:val="633E32" w:themeColor="accent5" w:themeShade="80"/>
          <w:sz w:val="28"/>
        </w:rPr>
      </w:pPr>
      <w:r>
        <w:br w:type="page"/>
      </w:r>
    </w:p>
    <w:p w:rsidR="000A7A7B" w:rsidRPr="00D35EE4" w:rsidRDefault="000A7A7B" w:rsidP="000A7A7B">
      <w:pPr>
        <w:pStyle w:val="Titre3"/>
      </w:pPr>
      <w:bookmarkStart w:id="33" w:name="_Toc343104694"/>
      <w:proofErr w:type="spellStart"/>
      <w:r>
        <w:lastRenderedPageBreak/>
        <w:t>Vendeur.corpo</w:t>
      </w:r>
      <w:r w:rsidRPr="00D35EE4">
        <w:t>.comX</w:t>
      </w:r>
      <w:proofErr w:type="spellEnd"/>
      <w:r w:rsidR="009B03FD">
        <w:t xml:space="preserve"> (domaine enfant)</w:t>
      </w:r>
      <w:bookmarkEnd w:id="33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1532"/>
        <w:gridCol w:w="2862"/>
        <w:gridCol w:w="2694"/>
      </w:tblGrid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  <w:gridSpan w:val="3"/>
          </w:tcPr>
          <w:p w:rsidR="003E6AF6" w:rsidRDefault="00E243DA" w:rsidP="00D05F75">
            <w:pPr>
              <w:pStyle w:val="Rponse"/>
            </w:pPr>
            <w:proofErr w:type="spellStart"/>
            <w:r>
              <w:t>Serveur</w:t>
            </w:r>
            <w:proofErr w:type="spellEnd"/>
            <w:r>
              <w:t xml:space="preserve"> </w:t>
            </w:r>
            <w:proofErr w:type="spellStart"/>
            <w:r>
              <w:t>réel</w:t>
            </w:r>
            <w:proofErr w:type="spellEnd"/>
          </w:p>
        </w:tc>
      </w:tr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  <w:gridSpan w:val="3"/>
          </w:tcPr>
          <w:p w:rsidR="003E6AF6" w:rsidRPr="000A7A7B" w:rsidRDefault="003E6AF6" w:rsidP="00D05F75">
            <w:pPr>
              <w:pStyle w:val="Rponse"/>
              <w:rPr>
                <w:lang w:val="fr-CA"/>
              </w:rPr>
            </w:pPr>
          </w:p>
        </w:tc>
      </w:tr>
      <w:tr w:rsidR="003E6AF6" w:rsidRPr="00D35EE4" w:rsidTr="00D05F75">
        <w:trPr>
          <w:trHeight w:val="101"/>
        </w:trPr>
        <w:tc>
          <w:tcPr>
            <w:tcW w:w="3085" w:type="dxa"/>
            <w:vMerge w:val="restart"/>
            <w:shd w:val="clear" w:color="auto" w:fill="EBF0F5" w:themeFill="accent2" w:themeFillTint="33"/>
          </w:tcPr>
          <w:p w:rsidR="003E6AF6" w:rsidRPr="00080523" w:rsidRDefault="003E6AF6" w:rsidP="00D05F75">
            <w:pPr>
              <w:pStyle w:val="NormalEspace"/>
              <w:rPr>
                <w:lang w:val="en-CA"/>
              </w:rPr>
            </w:pPr>
            <w:r w:rsidRPr="00080523">
              <w:rPr>
                <w:lang w:val="en-CA"/>
              </w:rPr>
              <w:t>A</w:t>
            </w:r>
          </w:p>
          <w:p w:rsidR="003E6AF6" w:rsidRPr="000A7A7B" w:rsidRDefault="003E6AF6" w:rsidP="00D05F75">
            <w:pPr>
              <w:pStyle w:val="NormalEspace"/>
              <w:rPr>
                <w:lang w:val="en-CA"/>
              </w:rPr>
            </w:pPr>
            <w:r w:rsidRPr="00080523">
              <w:rPr>
                <w:lang w:val="en-CA"/>
              </w:rPr>
              <w:t xml:space="preserve">Usage: NS, </w:t>
            </w:r>
            <w:r w:rsidRPr="000A7A7B">
              <w:rPr>
                <w:lang w:val="en-CA"/>
              </w:rPr>
              <w:t>WEB, FTP</w:t>
            </w:r>
          </w:p>
        </w:tc>
        <w:tc>
          <w:tcPr>
            <w:tcW w:w="1532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Usage</w:t>
            </w:r>
          </w:p>
        </w:tc>
        <w:tc>
          <w:tcPr>
            <w:tcW w:w="2862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</w:t>
            </w:r>
          </w:p>
        </w:tc>
        <w:tc>
          <w:tcPr>
            <w:tcW w:w="2694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</w:p>
        </w:tc>
      </w:tr>
      <w:tr w:rsidR="003E6AF6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3E6AF6" w:rsidRPr="00D35EE4" w:rsidRDefault="003E6AF6" w:rsidP="00D05F75">
            <w:pPr>
              <w:pStyle w:val="Rponse"/>
            </w:pPr>
          </w:p>
        </w:tc>
        <w:tc>
          <w:tcPr>
            <w:tcW w:w="2862" w:type="dxa"/>
          </w:tcPr>
          <w:p w:rsidR="003E6AF6" w:rsidRPr="00D35EE4" w:rsidRDefault="003E6AF6" w:rsidP="00D05F75">
            <w:pPr>
              <w:pStyle w:val="Rponse"/>
            </w:pPr>
          </w:p>
        </w:tc>
        <w:tc>
          <w:tcPr>
            <w:tcW w:w="2694" w:type="dxa"/>
          </w:tcPr>
          <w:p w:rsidR="003E6AF6" w:rsidRPr="00D35EE4" w:rsidRDefault="003E6AF6" w:rsidP="00D05F75">
            <w:pPr>
              <w:pStyle w:val="Rponse"/>
            </w:pPr>
          </w:p>
        </w:tc>
      </w:tr>
      <w:tr w:rsidR="003E6AF6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3E6AF6" w:rsidRPr="00D35EE4" w:rsidRDefault="003E6AF6" w:rsidP="002F5BB2">
            <w:pPr>
              <w:pStyle w:val="Rponse"/>
            </w:pPr>
          </w:p>
        </w:tc>
        <w:tc>
          <w:tcPr>
            <w:tcW w:w="2862" w:type="dxa"/>
          </w:tcPr>
          <w:p w:rsidR="003E6AF6" w:rsidRPr="00D35EE4" w:rsidRDefault="003E6AF6" w:rsidP="002F5BB2">
            <w:pPr>
              <w:pStyle w:val="Rponse"/>
            </w:pPr>
          </w:p>
        </w:tc>
        <w:tc>
          <w:tcPr>
            <w:tcW w:w="2694" w:type="dxa"/>
          </w:tcPr>
          <w:p w:rsidR="003E6AF6" w:rsidRPr="00D35EE4" w:rsidRDefault="003E6AF6" w:rsidP="002F5BB2">
            <w:pPr>
              <w:pStyle w:val="Rponse"/>
            </w:pPr>
          </w:p>
        </w:tc>
      </w:tr>
      <w:tr w:rsidR="003E6AF6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862" w:type="dxa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694" w:type="dxa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</w:p>
        </w:tc>
      </w:tr>
    </w:tbl>
    <w:p w:rsidR="00086ABF" w:rsidRPr="00D35EE4" w:rsidRDefault="00086ABF" w:rsidP="00086ABF">
      <w:pPr>
        <w:pStyle w:val="Titre3"/>
      </w:pPr>
      <w:bookmarkStart w:id="34" w:name="_Toc343104695"/>
      <w:proofErr w:type="spellStart"/>
      <w:r>
        <w:t>Achat.</w:t>
      </w:r>
      <w:r w:rsidRPr="00D35EE4">
        <w:t>Corpo.comX</w:t>
      </w:r>
      <w:bookmarkEnd w:id="34"/>
      <w:proofErr w:type="spellEnd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1532"/>
        <w:gridCol w:w="2862"/>
        <w:gridCol w:w="2694"/>
      </w:tblGrid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  <w:gridSpan w:val="3"/>
          </w:tcPr>
          <w:p w:rsidR="003E6AF6" w:rsidRDefault="00616EDD" w:rsidP="003E6AF6">
            <w:pPr>
              <w:pStyle w:val="Rponse"/>
            </w:pPr>
            <w:proofErr w:type="spellStart"/>
            <w:r>
              <w:t>Serveur</w:t>
            </w:r>
            <w:proofErr w:type="spellEnd"/>
            <w:r>
              <w:t xml:space="preserve"> 2</w:t>
            </w:r>
          </w:p>
        </w:tc>
      </w:tr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  <w:gridSpan w:val="3"/>
          </w:tcPr>
          <w:p w:rsidR="003E6AF6" w:rsidRPr="00D35EE4" w:rsidRDefault="003E6AF6" w:rsidP="00AA2161">
            <w:pPr>
              <w:pStyle w:val="Rponse"/>
            </w:pPr>
          </w:p>
        </w:tc>
      </w:tr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SOA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3E6AF6" w:rsidRPr="00D35EE4" w:rsidRDefault="003E6AF6" w:rsidP="00D05F75">
            <w:pPr>
              <w:pStyle w:val="Rponse"/>
              <w:rPr>
                <w:lang w:val="fr-CA"/>
              </w:rPr>
            </w:pPr>
          </w:p>
        </w:tc>
      </w:tr>
      <w:tr w:rsidR="003E6AF6" w:rsidRPr="00D35EE4" w:rsidTr="00D05F75">
        <w:tc>
          <w:tcPr>
            <w:tcW w:w="3085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NS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3E6AF6" w:rsidRPr="00D35EE4" w:rsidRDefault="003E6AF6" w:rsidP="00D05F75">
            <w:pPr>
              <w:pStyle w:val="Rponse"/>
              <w:rPr>
                <w:lang w:val="fr-CA"/>
              </w:rPr>
            </w:pPr>
          </w:p>
        </w:tc>
      </w:tr>
      <w:tr w:rsidR="003E6AF6" w:rsidRPr="00D35EE4" w:rsidTr="00D05F75">
        <w:trPr>
          <w:trHeight w:val="101"/>
        </w:trPr>
        <w:tc>
          <w:tcPr>
            <w:tcW w:w="3085" w:type="dxa"/>
            <w:vMerge w:val="restart"/>
            <w:shd w:val="clear" w:color="auto" w:fill="EBF0F5" w:themeFill="accent2" w:themeFillTint="33"/>
          </w:tcPr>
          <w:p w:rsidR="003E6AF6" w:rsidRPr="00086ABF" w:rsidRDefault="003E6AF6" w:rsidP="00D05F75">
            <w:pPr>
              <w:pStyle w:val="NormalEspace"/>
              <w:rPr>
                <w:lang w:val="en-CA"/>
              </w:rPr>
            </w:pPr>
            <w:r w:rsidRPr="00086ABF">
              <w:rPr>
                <w:lang w:val="en-CA"/>
              </w:rPr>
              <w:t>A</w:t>
            </w:r>
          </w:p>
          <w:p w:rsidR="003E6AF6" w:rsidRPr="00086ABF" w:rsidRDefault="003E6AF6" w:rsidP="00D05F75">
            <w:pPr>
              <w:pStyle w:val="NormalEspace"/>
              <w:rPr>
                <w:lang w:val="en-CA"/>
              </w:rPr>
            </w:pPr>
            <w:r w:rsidRPr="00086ABF">
              <w:rPr>
                <w:lang w:val="en-CA"/>
              </w:rPr>
              <w:t>Usage: NS, WEB, FTP</w:t>
            </w:r>
          </w:p>
        </w:tc>
        <w:tc>
          <w:tcPr>
            <w:tcW w:w="1532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Usage</w:t>
            </w:r>
          </w:p>
        </w:tc>
        <w:tc>
          <w:tcPr>
            <w:tcW w:w="2862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</w:t>
            </w:r>
          </w:p>
        </w:tc>
        <w:tc>
          <w:tcPr>
            <w:tcW w:w="2694" w:type="dxa"/>
            <w:shd w:val="clear" w:color="auto" w:fill="EBF0F5" w:themeFill="accent2" w:themeFillTint="33"/>
          </w:tcPr>
          <w:p w:rsidR="003E6AF6" w:rsidRPr="00D35EE4" w:rsidRDefault="003E6AF6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</w:p>
        </w:tc>
      </w:tr>
      <w:tr w:rsidR="004E0A2A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4E0A2A" w:rsidRPr="00D35EE4" w:rsidRDefault="004E0A2A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4E0A2A" w:rsidRPr="00D35EE4" w:rsidRDefault="004E0A2A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4E0A2A" w:rsidRPr="00D35EE4" w:rsidRDefault="004E0A2A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4E0A2A" w:rsidRPr="00D35EE4" w:rsidRDefault="004E0A2A" w:rsidP="00D05F75">
            <w:pPr>
              <w:pStyle w:val="Rponse"/>
              <w:rPr>
                <w:lang w:val="fr-CA"/>
              </w:rPr>
            </w:pPr>
          </w:p>
        </w:tc>
      </w:tr>
      <w:tr w:rsidR="005B278C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5B278C" w:rsidRPr="00D35EE4" w:rsidRDefault="005B278C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5B278C" w:rsidRPr="00D35EE4" w:rsidRDefault="005B278C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5B278C" w:rsidRPr="00D35EE4" w:rsidRDefault="005B278C" w:rsidP="00D05F75">
            <w:pPr>
              <w:pStyle w:val="Rponse"/>
              <w:rPr>
                <w:lang w:val="fr-CA"/>
              </w:rPr>
            </w:pPr>
          </w:p>
        </w:tc>
      </w:tr>
      <w:tr w:rsidR="005B278C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5B278C" w:rsidRPr="00D35EE4" w:rsidRDefault="005B278C" w:rsidP="00322E22">
            <w:pPr>
              <w:pStyle w:val="Rponse"/>
            </w:pPr>
          </w:p>
        </w:tc>
        <w:tc>
          <w:tcPr>
            <w:tcW w:w="2862" w:type="dxa"/>
          </w:tcPr>
          <w:p w:rsidR="005B278C" w:rsidRPr="00D35EE4" w:rsidRDefault="005B278C" w:rsidP="00322E22">
            <w:pPr>
              <w:pStyle w:val="Rponse"/>
            </w:pPr>
          </w:p>
        </w:tc>
        <w:tc>
          <w:tcPr>
            <w:tcW w:w="2694" w:type="dxa"/>
          </w:tcPr>
          <w:p w:rsidR="005B278C" w:rsidRPr="00D35EE4" w:rsidRDefault="005B278C" w:rsidP="00322E22">
            <w:pPr>
              <w:pStyle w:val="Rponse"/>
            </w:pPr>
          </w:p>
        </w:tc>
      </w:tr>
      <w:tr w:rsidR="005B278C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862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694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</w:tr>
      <w:tr w:rsidR="005B278C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862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2694" w:type="dxa"/>
          </w:tcPr>
          <w:p w:rsidR="005B278C" w:rsidRPr="00D35EE4" w:rsidRDefault="005B278C" w:rsidP="00D05F75">
            <w:pPr>
              <w:pStyle w:val="NormalEspace"/>
              <w:rPr>
                <w:lang w:val="fr-CA"/>
              </w:rPr>
            </w:pPr>
          </w:p>
        </w:tc>
      </w:tr>
    </w:tbl>
    <w:p w:rsidR="002B5090" w:rsidRDefault="002B5090">
      <w:pPr>
        <w:rPr>
          <w:rFonts w:eastAsia="Calibri"/>
        </w:rPr>
      </w:pPr>
      <w:r>
        <w:rPr>
          <w:rFonts w:eastAsia="Calibri"/>
        </w:rPr>
        <w:br w:type="page"/>
      </w:r>
    </w:p>
    <w:p w:rsidR="002B5090" w:rsidRPr="00D35EE4" w:rsidRDefault="002B5090" w:rsidP="002B5090">
      <w:pPr>
        <w:pStyle w:val="Titre3"/>
      </w:pPr>
      <w:bookmarkStart w:id="35" w:name="_Toc343104696"/>
      <w:proofErr w:type="spellStart"/>
      <w:r>
        <w:lastRenderedPageBreak/>
        <w:t>Gestion.</w:t>
      </w:r>
      <w:r w:rsidRPr="00D35EE4">
        <w:t>c</w:t>
      </w:r>
      <w:r>
        <w:t>a</w:t>
      </w:r>
      <w:r w:rsidRPr="00D35EE4">
        <w:t>X</w:t>
      </w:r>
      <w:bookmarkEnd w:id="35"/>
      <w:proofErr w:type="spellEnd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1532"/>
        <w:gridCol w:w="2862"/>
        <w:gridCol w:w="2694"/>
      </w:tblGrid>
      <w:tr w:rsidR="002B5090" w:rsidRPr="00D35EE4" w:rsidTr="00D05F75">
        <w:tc>
          <w:tcPr>
            <w:tcW w:w="3085" w:type="dxa"/>
            <w:shd w:val="clear" w:color="auto" w:fill="EBF0F5" w:themeFill="accent2" w:themeFillTint="33"/>
          </w:tcPr>
          <w:p w:rsidR="002B5090" w:rsidRPr="00D35EE4" w:rsidRDefault="002B5090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  <w:gridSpan w:val="3"/>
          </w:tcPr>
          <w:p w:rsidR="002B5090" w:rsidRDefault="00BC2583" w:rsidP="00D05F75">
            <w:pPr>
              <w:pStyle w:val="Rponse"/>
            </w:pPr>
            <w:proofErr w:type="spellStart"/>
            <w:r>
              <w:t>Serveur</w:t>
            </w:r>
            <w:proofErr w:type="spellEnd"/>
            <w:r>
              <w:t xml:space="preserve"> 2</w:t>
            </w:r>
          </w:p>
        </w:tc>
      </w:tr>
      <w:tr w:rsidR="002B5090" w:rsidRPr="00D35EE4" w:rsidTr="00D05F75">
        <w:tc>
          <w:tcPr>
            <w:tcW w:w="3085" w:type="dxa"/>
            <w:shd w:val="clear" w:color="auto" w:fill="EBF0F5" w:themeFill="accent2" w:themeFillTint="33"/>
          </w:tcPr>
          <w:p w:rsidR="002B5090" w:rsidRPr="00D35EE4" w:rsidRDefault="002B5090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  <w:gridSpan w:val="3"/>
          </w:tcPr>
          <w:p w:rsidR="002B5090" w:rsidRPr="00D35EE4" w:rsidRDefault="002B5090" w:rsidP="00D05F75">
            <w:pPr>
              <w:pStyle w:val="Rponse"/>
            </w:pPr>
          </w:p>
        </w:tc>
      </w:tr>
      <w:tr w:rsidR="002B5090" w:rsidRPr="00D35EE4" w:rsidTr="00D05F75">
        <w:tc>
          <w:tcPr>
            <w:tcW w:w="3085" w:type="dxa"/>
            <w:shd w:val="clear" w:color="auto" w:fill="EBF0F5" w:themeFill="accent2" w:themeFillTint="33"/>
          </w:tcPr>
          <w:p w:rsidR="002B5090" w:rsidRPr="00D35EE4" w:rsidRDefault="002B5090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SOA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2B5090" w:rsidRPr="00D35EE4" w:rsidRDefault="00A1615B" w:rsidP="00D05F75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529S2V9.Gestion.ca9.</w:t>
            </w:r>
          </w:p>
        </w:tc>
      </w:tr>
      <w:tr w:rsidR="002B5090" w:rsidRPr="00D35EE4" w:rsidTr="00D05F75">
        <w:tc>
          <w:tcPr>
            <w:tcW w:w="3085" w:type="dxa"/>
            <w:shd w:val="clear" w:color="auto" w:fill="EBF0F5" w:themeFill="accent2" w:themeFillTint="33"/>
          </w:tcPr>
          <w:p w:rsidR="002B5090" w:rsidRPr="00D35EE4" w:rsidRDefault="002B5090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NS</w:t>
            </w:r>
            <w:r>
              <w:rPr>
                <w:lang w:val="fr-CA"/>
              </w:rPr>
              <w:t xml:space="preserve"> (FQDN)</w:t>
            </w:r>
          </w:p>
        </w:tc>
        <w:tc>
          <w:tcPr>
            <w:tcW w:w="7088" w:type="dxa"/>
            <w:gridSpan w:val="3"/>
          </w:tcPr>
          <w:p w:rsidR="001A5A3B" w:rsidRPr="00D35EE4" w:rsidRDefault="001A5A3B" w:rsidP="001A5A3B">
            <w:pPr>
              <w:pStyle w:val="Rponse"/>
              <w:rPr>
                <w:lang w:val="fr-CA"/>
              </w:rPr>
            </w:pPr>
          </w:p>
        </w:tc>
      </w:tr>
      <w:tr w:rsidR="00C64725" w:rsidRPr="00D35EE4" w:rsidTr="00D05F75">
        <w:trPr>
          <w:trHeight w:val="101"/>
        </w:trPr>
        <w:tc>
          <w:tcPr>
            <w:tcW w:w="3085" w:type="dxa"/>
            <w:vMerge w:val="restart"/>
            <w:shd w:val="clear" w:color="auto" w:fill="EBF0F5" w:themeFill="accent2" w:themeFillTint="33"/>
          </w:tcPr>
          <w:p w:rsidR="00C64725" w:rsidRPr="00086ABF" w:rsidRDefault="00C64725" w:rsidP="00D05F75">
            <w:pPr>
              <w:pStyle w:val="NormalEspace"/>
              <w:rPr>
                <w:lang w:val="en-CA"/>
              </w:rPr>
            </w:pPr>
            <w:r w:rsidRPr="00086ABF">
              <w:rPr>
                <w:lang w:val="en-CA"/>
              </w:rPr>
              <w:t>A</w:t>
            </w:r>
          </w:p>
          <w:p w:rsidR="00C64725" w:rsidRPr="00086ABF" w:rsidRDefault="00C64725" w:rsidP="00D05F75">
            <w:pPr>
              <w:pStyle w:val="NormalEspace"/>
              <w:rPr>
                <w:lang w:val="en-CA"/>
              </w:rPr>
            </w:pPr>
            <w:r w:rsidRPr="00086ABF">
              <w:rPr>
                <w:lang w:val="en-CA"/>
              </w:rPr>
              <w:t>Usage: NS, WEB, FTP</w:t>
            </w:r>
          </w:p>
        </w:tc>
        <w:tc>
          <w:tcPr>
            <w:tcW w:w="1532" w:type="dxa"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Usage</w:t>
            </w:r>
          </w:p>
        </w:tc>
        <w:tc>
          <w:tcPr>
            <w:tcW w:w="2862" w:type="dxa"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</w:t>
            </w:r>
          </w:p>
        </w:tc>
        <w:tc>
          <w:tcPr>
            <w:tcW w:w="2694" w:type="dxa"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Adresse</w:t>
            </w: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64725" w:rsidRPr="00D35EE4" w:rsidRDefault="00C64725" w:rsidP="00D05F75">
            <w:pPr>
              <w:pStyle w:val="Rponse"/>
              <w:rPr>
                <w:lang w:val="fr-CA"/>
              </w:rPr>
            </w:pP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5C7158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862" w:type="dxa"/>
          </w:tcPr>
          <w:p w:rsidR="00C64725" w:rsidRPr="005C7158" w:rsidRDefault="00C64725" w:rsidP="00D05F75">
            <w:pPr>
              <w:pStyle w:val="Rponse"/>
              <w:rPr>
                <w:lang w:val="fr-CA"/>
              </w:rPr>
            </w:pPr>
          </w:p>
        </w:tc>
        <w:tc>
          <w:tcPr>
            <w:tcW w:w="2694" w:type="dxa"/>
          </w:tcPr>
          <w:p w:rsidR="00C64725" w:rsidRPr="005C7158" w:rsidRDefault="00C64725" w:rsidP="00D05F75">
            <w:pPr>
              <w:pStyle w:val="Rponse"/>
              <w:rPr>
                <w:lang w:val="fr-CA"/>
              </w:rPr>
            </w:pP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D35EE4" w:rsidRDefault="00C64725" w:rsidP="003225E1">
            <w:pPr>
              <w:pStyle w:val="Rponse"/>
            </w:pPr>
          </w:p>
        </w:tc>
        <w:tc>
          <w:tcPr>
            <w:tcW w:w="2862" w:type="dxa"/>
          </w:tcPr>
          <w:p w:rsidR="00C64725" w:rsidRPr="00D35EE4" w:rsidRDefault="00C64725" w:rsidP="003225E1">
            <w:pPr>
              <w:pStyle w:val="Rponse"/>
            </w:pPr>
          </w:p>
        </w:tc>
        <w:tc>
          <w:tcPr>
            <w:tcW w:w="2694" w:type="dxa"/>
          </w:tcPr>
          <w:p w:rsidR="00C64725" w:rsidRPr="00D35EE4" w:rsidRDefault="00C64725" w:rsidP="003225E1">
            <w:pPr>
              <w:pStyle w:val="Rponse"/>
            </w:pP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D35EE4" w:rsidRDefault="00C64725" w:rsidP="008352BD">
            <w:pPr>
              <w:pStyle w:val="Rponse"/>
            </w:pPr>
          </w:p>
        </w:tc>
        <w:tc>
          <w:tcPr>
            <w:tcW w:w="2862" w:type="dxa"/>
          </w:tcPr>
          <w:p w:rsidR="00C64725" w:rsidRPr="00D35EE4" w:rsidRDefault="00C64725" w:rsidP="008352BD">
            <w:pPr>
              <w:pStyle w:val="Rponse"/>
            </w:pPr>
          </w:p>
        </w:tc>
        <w:tc>
          <w:tcPr>
            <w:tcW w:w="2694" w:type="dxa"/>
          </w:tcPr>
          <w:p w:rsidR="00C64725" w:rsidRDefault="00C64725" w:rsidP="008352BD">
            <w:pPr>
              <w:pStyle w:val="Rponse"/>
            </w:pPr>
          </w:p>
        </w:tc>
      </w:tr>
      <w:tr w:rsidR="00C64725" w:rsidRPr="00D35EE4" w:rsidTr="00D05F75">
        <w:trPr>
          <w:trHeight w:val="98"/>
        </w:trPr>
        <w:tc>
          <w:tcPr>
            <w:tcW w:w="3085" w:type="dxa"/>
            <w:vMerge/>
            <w:shd w:val="clear" w:color="auto" w:fill="EBF0F5" w:themeFill="accent2" w:themeFillTint="33"/>
          </w:tcPr>
          <w:p w:rsidR="00C64725" w:rsidRPr="00D35EE4" w:rsidRDefault="00C64725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C64725" w:rsidRPr="00D35EE4" w:rsidRDefault="00C64725" w:rsidP="008352BD">
            <w:pPr>
              <w:pStyle w:val="Rponse"/>
            </w:pPr>
          </w:p>
        </w:tc>
        <w:tc>
          <w:tcPr>
            <w:tcW w:w="2862" w:type="dxa"/>
          </w:tcPr>
          <w:p w:rsidR="00C64725" w:rsidRPr="00D35EE4" w:rsidRDefault="00C64725" w:rsidP="008352BD">
            <w:pPr>
              <w:pStyle w:val="Rponse"/>
            </w:pPr>
          </w:p>
        </w:tc>
        <w:tc>
          <w:tcPr>
            <w:tcW w:w="2694" w:type="dxa"/>
          </w:tcPr>
          <w:p w:rsidR="00C64725" w:rsidRDefault="00C64725" w:rsidP="008352BD">
            <w:pPr>
              <w:pStyle w:val="Rponse"/>
            </w:pPr>
          </w:p>
        </w:tc>
      </w:tr>
      <w:tr w:rsidR="0053452E" w:rsidRPr="00D35EE4" w:rsidTr="00D05F75">
        <w:trPr>
          <w:trHeight w:val="98"/>
        </w:trPr>
        <w:tc>
          <w:tcPr>
            <w:tcW w:w="3085" w:type="dxa"/>
            <w:shd w:val="clear" w:color="auto" w:fill="EBF0F5" w:themeFill="accent2" w:themeFillTint="33"/>
          </w:tcPr>
          <w:p w:rsidR="0053452E" w:rsidRPr="00D35EE4" w:rsidRDefault="0053452E" w:rsidP="00D05F75">
            <w:pPr>
              <w:pStyle w:val="NormalEspace"/>
              <w:rPr>
                <w:lang w:val="fr-CA"/>
              </w:rPr>
            </w:pPr>
          </w:p>
        </w:tc>
        <w:tc>
          <w:tcPr>
            <w:tcW w:w="1532" w:type="dxa"/>
          </w:tcPr>
          <w:p w:rsidR="0053452E" w:rsidRDefault="0053452E" w:rsidP="008352BD">
            <w:pPr>
              <w:pStyle w:val="Rponse"/>
            </w:pPr>
          </w:p>
        </w:tc>
        <w:tc>
          <w:tcPr>
            <w:tcW w:w="2862" w:type="dxa"/>
          </w:tcPr>
          <w:p w:rsidR="0053452E" w:rsidRDefault="0053452E" w:rsidP="008352BD">
            <w:pPr>
              <w:pStyle w:val="Rponse"/>
            </w:pPr>
          </w:p>
        </w:tc>
        <w:tc>
          <w:tcPr>
            <w:tcW w:w="2694" w:type="dxa"/>
          </w:tcPr>
          <w:p w:rsidR="0053452E" w:rsidRPr="003C788A" w:rsidRDefault="0053452E" w:rsidP="008352BD">
            <w:pPr>
              <w:pStyle w:val="Rponse"/>
            </w:pPr>
          </w:p>
        </w:tc>
      </w:tr>
    </w:tbl>
    <w:p w:rsidR="00E15B2D" w:rsidRDefault="00E15B2D">
      <w:pPr>
        <w:rPr>
          <w:rFonts w:asciiTheme="majorHAnsi" w:eastAsiaTheme="majorEastAsia" w:hAnsiTheme="majorHAnsi" w:cstheme="majorBidi"/>
          <w:bCs/>
          <w:color w:val="525A7D" w:themeColor="accent1" w:themeShade="BF"/>
          <w:sz w:val="36"/>
          <w:szCs w:val="28"/>
        </w:rPr>
      </w:pPr>
      <w:r>
        <w:br w:type="page"/>
      </w:r>
    </w:p>
    <w:p w:rsidR="00343730" w:rsidRDefault="00343730" w:rsidP="00343730">
      <w:pPr>
        <w:pStyle w:val="Titre2"/>
      </w:pPr>
      <w:bookmarkStart w:id="36" w:name="_Toc343104697"/>
      <w:r w:rsidRPr="00D35EE4">
        <w:lastRenderedPageBreak/>
        <w:t>Zones directes</w:t>
      </w:r>
      <w:r>
        <w:t xml:space="preserve"> secondaires</w:t>
      </w:r>
      <w:bookmarkEnd w:id="36"/>
    </w:p>
    <w:p w:rsidR="00E15B2D" w:rsidRPr="00D35EE4" w:rsidRDefault="00E15B2D" w:rsidP="00E15B2D">
      <w:pPr>
        <w:pStyle w:val="Titre3"/>
      </w:pPr>
      <w:bookmarkStart w:id="37" w:name="_Toc343104698"/>
      <w:r>
        <w:t>Prof</w:t>
      </w:r>
      <w:r w:rsidRPr="00D35EE4">
        <w:t>.</w:t>
      </w:r>
      <w:r>
        <w:t>B54</w:t>
      </w:r>
      <w:bookmarkEnd w:id="37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7088"/>
      </w:tblGrid>
      <w:tr w:rsidR="00E15B2D" w:rsidRPr="00D35EE4" w:rsidTr="00D05F75">
        <w:tc>
          <w:tcPr>
            <w:tcW w:w="3085" w:type="dxa"/>
            <w:shd w:val="clear" w:color="auto" w:fill="EBF0F5" w:themeFill="accent2" w:themeFillTint="33"/>
          </w:tcPr>
          <w:p w:rsidR="00E15B2D" w:rsidRPr="00D35EE4" w:rsidRDefault="00E15B2D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</w:tcPr>
          <w:p w:rsidR="00E15B2D" w:rsidRPr="005C7158" w:rsidRDefault="009C44D0" w:rsidP="00D05F75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Serveur Prof (SP)</w:t>
            </w:r>
          </w:p>
        </w:tc>
      </w:tr>
      <w:tr w:rsidR="00E15B2D" w:rsidRPr="00D35EE4" w:rsidTr="00D05F75">
        <w:tc>
          <w:tcPr>
            <w:tcW w:w="3085" w:type="dxa"/>
            <w:shd w:val="clear" w:color="auto" w:fill="EBF0F5" w:themeFill="accent2" w:themeFillTint="33"/>
          </w:tcPr>
          <w:p w:rsidR="00E15B2D" w:rsidRPr="00D35EE4" w:rsidRDefault="00E15B2D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</w:tcPr>
          <w:p w:rsidR="00E15B2D" w:rsidRPr="00D35EE4" w:rsidRDefault="00E15B2D" w:rsidP="003C736A">
            <w:pPr>
              <w:pStyle w:val="Rponse"/>
            </w:pPr>
          </w:p>
        </w:tc>
      </w:tr>
      <w:tr w:rsidR="00E15B2D" w:rsidRPr="00D35EE4" w:rsidTr="00D05F75">
        <w:tc>
          <w:tcPr>
            <w:tcW w:w="3085" w:type="dxa"/>
            <w:shd w:val="clear" w:color="auto" w:fill="EBF0F5" w:themeFill="accent2" w:themeFillTint="33"/>
          </w:tcPr>
          <w:p w:rsidR="00E15B2D" w:rsidRPr="00D35EE4" w:rsidRDefault="003139AC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maître (IP)</w:t>
            </w:r>
          </w:p>
        </w:tc>
        <w:tc>
          <w:tcPr>
            <w:tcW w:w="7088" w:type="dxa"/>
          </w:tcPr>
          <w:p w:rsidR="00E15B2D" w:rsidRPr="00D35EE4" w:rsidRDefault="00E15B2D" w:rsidP="00D05F75">
            <w:pPr>
              <w:pStyle w:val="Rponse"/>
              <w:rPr>
                <w:lang w:val="fr-CA"/>
              </w:rPr>
            </w:pPr>
          </w:p>
        </w:tc>
      </w:tr>
    </w:tbl>
    <w:p w:rsidR="00343730" w:rsidRDefault="00343730" w:rsidP="00343730">
      <w:pPr>
        <w:pStyle w:val="Titre2"/>
      </w:pPr>
      <w:bookmarkStart w:id="38" w:name="_Toc343104699"/>
      <w:r w:rsidRPr="00D35EE4">
        <w:t>Zones directes</w:t>
      </w:r>
      <w:r>
        <w:t xml:space="preserve"> stub</w:t>
      </w:r>
      <w:bookmarkEnd w:id="38"/>
    </w:p>
    <w:p w:rsidR="00EA43D0" w:rsidRPr="00D35EE4" w:rsidRDefault="00C53319" w:rsidP="00EA43D0">
      <w:pPr>
        <w:pStyle w:val="Titre3"/>
      </w:pPr>
      <w:bookmarkStart w:id="39" w:name="_Toc343104700"/>
      <w:proofErr w:type="spellStart"/>
      <w:r>
        <w:t>Gestion.</w:t>
      </w:r>
      <w:r w:rsidRPr="00D35EE4">
        <w:t>c</w:t>
      </w:r>
      <w:r>
        <w:t>a</w:t>
      </w:r>
      <w:r w:rsidRPr="00D35EE4">
        <w:t>X</w:t>
      </w:r>
      <w:bookmarkEnd w:id="39"/>
      <w:proofErr w:type="spellEnd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3085"/>
        <w:gridCol w:w="7088"/>
      </w:tblGrid>
      <w:tr w:rsidR="00EA43D0" w:rsidRPr="00D35EE4" w:rsidTr="00D05F75">
        <w:tc>
          <w:tcPr>
            <w:tcW w:w="3085" w:type="dxa"/>
            <w:shd w:val="clear" w:color="auto" w:fill="EBF0F5" w:themeFill="accent2" w:themeFillTint="33"/>
          </w:tcPr>
          <w:p w:rsidR="00EA43D0" w:rsidRPr="00D35EE4" w:rsidRDefault="00EA43D0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hébergeur</w:t>
            </w:r>
          </w:p>
        </w:tc>
        <w:tc>
          <w:tcPr>
            <w:tcW w:w="7088" w:type="dxa"/>
          </w:tcPr>
          <w:p w:rsidR="00EA43D0" w:rsidRDefault="00D50401" w:rsidP="00D05F75">
            <w:pPr>
              <w:pStyle w:val="Rponse"/>
            </w:pPr>
            <w:proofErr w:type="spellStart"/>
            <w:r>
              <w:t>Serveur</w:t>
            </w:r>
            <w:proofErr w:type="spellEnd"/>
            <w:r>
              <w:t xml:space="preserve"> 2</w:t>
            </w:r>
            <w:bookmarkStart w:id="40" w:name="_GoBack"/>
            <w:bookmarkEnd w:id="40"/>
          </w:p>
        </w:tc>
      </w:tr>
      <w:tr w:rsidR="00EA43D0" w:rsidRPr="00D35EE4" w:rsidTr="00D05F75">
        <w:tc>
          <w:tcPr>
            <w:tcW w:w="3085" w:type="dxa"/>
            <w:shd w:val="clear" w:color="auto" w:fill="EBF0F5" w:themeFill="accent2" w:themeFillTint="33"/>
          </w:tcPr>
          <w:p w:rsidR="00EA43D0" w:rsidRPr="00D35EE4" w:rsidRDefault="00EA43D0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7088" w:type="dxa"/>
          </w:tcPr>
          <w:p w:rsidR="00EA43D0" w:rsidRPr="007157BA" w:rsidRDefault="00EA43D0" w:rsidP="00D05F75">
            <w:pPr>
              <w:pStyle w:val="Rponse"/>
              <w:rPr>
                <w:lang w:val="fr-CA"/>
              </w:rPr>
            </w:pPr>
          </w:p>
        </w:tc>
      </w:tr>
      <w:tr w:rsidR="00EA43D0" w:rsidRPr="00D35EE4" w:rsidTr="00D05F75">
        <w:tc>
          <w:tcPr>
            <w:tcW w:w="3085" w:type="dxa"/>
            <w:shd w:val="clear" w:color="auto" w:fill="EBF0F5" w:themeFill="accent2" w:themeFillTint="33"/>
          </w:tcPr>
          <w:p w:rsidR="00EA43D0" w:rsidRPr="00D35EE4" w:rsidRDefault="00EA43D0" w:rsidP="00D05F75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Serveur maître (IP)</w:t>
            </w:r>
          </w:p>
        </w:tc>
        <w:tc>
          <w:tcPr>
            <w:tcW w:w="7088" w:type="dxa"/>
          </w:tcPr>
          <w:p w:rsidR="00EA43D0" w:rsidRPr="00D35EE4" w:rsidRDefault="00EA43D0" w:rsidP="00D05F75">
            <w:pPr>
              <w:pStyle w:val="Rponse"/>
              <w:rPr>
                <w:lang w:val="fr-CA"/>
              </w:rPr>
            </w:pPr>
          </w:p>
        </w:tc>
      </w:tr>
    </w:tbl>
    <w:p w:rsidR="003E4B23" w:rsidRPr="00D35EE4" w:rsidRDefault="003E4B23" w:rsidP="003E4B23">
      <w:pPr>
        <w:pStyle w:val="Titre1"/>
      </w:pPr>
      <w:bookmarkStart w:id="41" w:name="_Toc343104701"/>
      <w:r w:rsidRPr="00D35EE4">
        <w:t>Web</w:t>
      </w:r>
      <w:bookmarkEnd w:id="41"/>
    </w:p>
    <w:p w:rsidR="007564F7" w:rsidRDefault="007564F7" w:rsidP="00F4233A">
      <w:pPr>
        <w:pStyle w:val="Titre2"/>
        <w:rPr>
          <w:rFonts w:eastAsia="Calibri"/>
        </w:rPr>
      </w:pPr>
      <w:bookmarkStart w:id="42" w:name="_Toc343104702"/>
      <w:r>
        <w:rPr>
          <w:rFonts w:eastAsia="Calibri"/>
        </w:rPr>
        <w:t>Paramètres du serveur</w:t>
      </w:r>
      <w:bookmarkEnd w:id="42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7564F7" w:rsidRPr="005125FE" w:rsidTr="00D05F75">
        <w:tc>
          <w:tcPr>
            <w:tcW w:w="3678" w:type="dxa"/>
            <w:shd w:val="clear" w:color="auto" w:fill="EBF0F5" w:themeFill="accent2" w:themeFillTint="33"/>
          </w:tcPr>
          <w:p w:rsidR="007564F7" w:rsidRPr="00D35EE4" w:rsidRDefault="007564F7" w:rsidP="007564F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Liste des documents défaut</w:t>
            </w:r>
          </w:p>
        </w:tc>
        <w:tc>
          <w:tcPr>
            <w:tcW w:w="6495" w:type="dxa"/>
          </w:tcPr>
          <w:p w:rsidR="007564F7" w:rsidRPr="007564F7" w:rsidRDefault="00C25E7F" w:rsidP="007564F7">
            <w:pPr>
              <w:pStyle w:val="Rponse"/>
            </w:pPr>
            <w:r>
              <w:t>Index.html, index.htm, lisstart.htm</w:t>
            </w:r>
          </w:p>
        </w:tc>
      </w:tr>
      <w:tr w:rsidR="007564F7" w:rsidRPr="00D35EE4" w:rsidTr="00D05F75">
        <w:tc>
          <w:tcPr>
            <w:tcW w:w="3678" w:type="dxa"/>
            <w:shd w:val="clear" w:color="auto" w:fill="EBF0F5" w:themeFill="accent2" w:themeFillTint="33"/>
          </w:tcPr>
          <w:p w:rsidR="007564F7" w:rsidRPr="00D35EE4" w:rsidRDefault="007564F7" w:rsidP="007564F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État du site défaut</w:t>
            </w:r>
          </w:p>
        </w:tc>
        <w:tc>
          <w:tcPr>
            <w:tcW w:w="6495" w:type="dxa"/>
          </w:tcPr>
          <w:p w:rsidR="007564F7" w:rsidRPr="00D35EE4" w:rsidRDefault="007564F7" w:rsidP="00954C67">
            <w:pPr>
              <w:pStyle w:val="Rponse"/>
            </w:pPr>
          </w:p>
        </w:tc>
      </w:tr>
      <w:tr w:rsidR="007564F7" w:rsidRPr="00D35EE4" w:rsidTr="00D05F75">
        <w:tc>
          <w:tcPr>
            <w:tcW w:w="3678" w:type="dxa"/>
            <w:shd w:val="clear" w:color="auto" w:fill="EBF0F5" w:themeFill="accent2" w:themeFillTint="33"/>
          </w:tcPr>
          <w:p w:rsidR="007564F7" w:rsidRPr="00D35EE4" w:rsidRDefault="007564F7" w:rsidP="007564F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Contenu standard des pages</w:t>
            </w:r>
          </w:p>
        </w:tc>
        <w:tc>
          <w:tcPr>
            <w:tcW w:w="6495" w:type="dxa"/>
          </w:tcPr>
          <w:p w:rsidR="007564F7" w:rsidRPr="0002141C" w:rsidRDefault="007564F7" w:rsidP="00954C67">
            <w:pPr>
              <w:pStyle w:val="Rponse"/>
              <w:rPr>
                <w:lang w:val="fr-CA"/>
              </w:rPr>
            </w:pPr>
          </w:p>
        </w:tc>
      </w:tr>
    </w:tbl>
    <w:p w:rsidR="00703D3D" w:rsidRDefault="00703D3D">
      <w:pPr>
        <w:rPr>
          <w:rFonts w:asciiTheme="majorHAnsi" w:eastAsia="Calibri" w:hAnsiTheme="majorHAnsi" w:cstheme="majorBidi"/>
          <w:bCs/>
          <w:color w:val="525A7D" w:themeColor="accent1" w:themeShade="BF"/>
          <w:sz w:val="36"/>
          <w:szCs w:val="28"/>
        </w:rPr>
      </w:pPr>
      <w:r>
        <w:rPr>
          <w:rFonts w:eastAsia="Calibri"/>
        </w:rPr>
        <w:br w:type="page"/>
      </w:r>
    </w:p>
    <w:p w:rsidR="00E92FE8" w:rsidRPr="00D35EE4" w:rsidRDefault="00F4233A" w:rsidP="00F4233A">
      <w:pPr>
        <w:pStyle w:val="Titre2"/>
        <w:rPr>
          <w:rFonts w:eastAsia="Calibri"/>
        </w:rPr>
      </w:pPr>
      <w:bookmarkStart w:id="43" w:name="_Toc343104703"/>
      <w:r w:rsidRPr="00D35EE4">
        <w:rPr>
          <w:rFonts w:eastAsia="Calibri"/>
        </w:rPr>
        <w:lastRenderedPageBreak/>
        <w:t>Site www.corpo.comX</w:t>
      </w:r>
      <w:bookmarkEnd w:id="43"/>
    </w:p>
    <w:p w:rsidR="00F4233A" w:rsidRPr="00D35EE4" w:rsidRDefault="00F4233A" w:rsidP="00F4233A">
      <w:pPr>
        <w:pStyle w:val="Titre3"/>
      </w:pPr>
      <w:bookmarkStart w:id="44" w:name="_Toc343104704"/>
      <w:r w:rsidRPr="00D35EE4">
        <w:t>Paramètres de base</w:t>
      </w:r>
      <w:bookmarkEnd w:id="44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E92FE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E92FE8" w:rsidRPr="008F45F0" w:rsidRDefault="00E92FE8" w:rsidP="00CD3948">
            <w:pPr>
              <w:pStyle w:val="Rponse"/>
              <w:rPr>
                <w:lang w:val="fr-CA"/>
              </w:rPr>
            </w:pPr>
          </w:p>
        </w:tc>
      </w:tr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F4233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E92FE8" w:rsidRPr="00D35EE4" w:rsidRDefault="00460300" w:rsidP="00CD3948">
            <w:pPr>
              <w:pStyle w:val="Rponse"/>
            </w:pPr>
            <w:r>
              <w:t>C:\_Web</w:t>
            </w:r>
            <w:r w:rsidR="00880809">
              <w:t>\Corpo</w:t>
            </w:r>
          </w:p>
        </w:tc>
      </w:tr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E92FE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E92FE8" w:rsidRPr="00D35EE4" w:rsidRDefault="00460300" w:rsidP="00CD3948">
            <w:pPr>
              <w:pStyle w:val="Rponse"/>
            </w:pPr>
            <w:r>
              <w:t>10.57.51.62</w:t>
            </w:r>
          </w:p>
        </w:tc>
      </w:tr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E92FE8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E92FE8" w:rsidRPr="00D35EE4" w:rsidRDefault="0098353D" w:rsidP="00CD3948">
            <w:pPr>
              <w:pStyle w:val="Rponse"/>
            </w:pPr>
            <w:r>
              <w:t>80</w:t>
            </w:r>
          </w:p>
        </w:tc>
      </w:tr>
      <w:tr w:rsidR="00F4233A" w:rsidRPr="00D35EE4" w:rsidTr="0077087B">
        <w:tc>
          <w:tcPr>
            <w:tcW w:w="3678" w:type="dxa"/>
            <w:shd w:val="clear" w:color="auto" w:fill="EBF0F5" w:themeFill="accent2" w:themeFillTint="33"/>
          </w:tcPr>
          <w:p w:rsidR="00F4233A" w:rsidRPr="00D35EE4" w:rsidRDefault="00F4233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Entête</w:t>
            </w:r>
          </w:p>
        </w:tc>
        <w:tc>
          <w:tcPr>
            <w:tcW w:w="6495" w:type="dxa"/>
          </w:tcPr>
          <w:p w:rsidR="00F4233A" w:rsidRPr="00D35EE4" w:rsidRDefault="00F4233A" w:rsidP="00CD3948">
            <w:pPr>
              <w:pStyle w:val="Rponse"/>
            </w:pPr>
          </w:p>
        </w:tc>
      </w:tr>
    </w:tbl>
    <w:p w:rsidR="00F4233A" w:rsidRPr="00D35EE4" w:rsidRDefault="00F4233A" w:rsidP="00F4233A">
      <w:pPr>
        <w:pStyle w:val="Titre3"/>
      </w:pPr>
      <w:bookmarkStart w:id="45" w:name="_Toc343104705"/>
      <w:r w:rsidRPr="00D35EE4">
        <w:t>Propriétés du site</w:t>
      </w:r>
      <w:bookmarkEnd w:id="45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F4233A" w:rsidRPr="00D35EE4" w:rsidRDefault="00F4233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page d’accueil</w:t>
            </w:r>
          </w:p>
        </w:tc>
        <w:tc>
          <w:tcPr>
            <w:tcW w:w="6495" w:type="dxa"/>
          </w:tcPr>
          <w:p w:rsidR="00E92FE8" w:rsidRPr="008F45F0" w:rsidRDefault="000038DE" w:rsidP="000A552B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Index.html</w:t>
            </w:r>
          </w:p>
        </w:tc>
      </w:tr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F4233A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E92FE8" w:rsidRPr="00D35EE4" w:rsidRDefault="00E92FE8" w:rsidP="000A552B">
            <w:pPr>
              <w:pStyle w:val="Rponse"/>
            </w:pPr>
          </w:p>
        </w:tc>
      </w:tr>
    </w:tbl>
    <w:p w:rsidR="00C63E96" w:rsidRPr="00D35EE4" w:rsidRDefault="00C63E96" w:rsidP="00C63E96">
      <w:pPr>
        <w:pStyle w:val="Titre2"/>
        <w:rPr>
          <w:rFonts w:eastAsia="Calibri"/>
        </w:rPr>
      </w:pPr>
      <w:bookmarkStart w:id="46" w:name="_Toc343104706"/>
      <w:r w:rsidRPr="00D35EE4">
        <w:rPr>
          <w:rFonts w:eastAsia="Calibri"/>
        </w:rPr>
        <w:t>Site www.</w:t>
      </w:r>
      <w:r>
        <w:rPr>
          <w:rFonts w:eastAsia="Calibri"/>
        </w:rPr>
        <w:t>vendeur.</w:t>
      </w:r>
      <w:r w:rsidRPr="00D35EE4">
        <w:rPr>
          <w:rFonts w:eastAsia="Calibri"/>
        </w:rPr>
        <w:t>corpo.comX</w:t>
      </w:r>
      <w:bookmarkEnd w:id="46"/>
    </w:p>
    <w:p w:rsidR="00C63E96" w:rsidRPr="00D35EE4" w:rsidRDefault="00C63E96" w:rsidP="00C63E96">
      <w:pPr>
        <w:pStyle w:val="Titre3"/>
      </w:pPr>
      <w:bookmarkStart w:id="47" w:name="_Toc343104707"/>
      <w:r w:rsidRPr="00D35EE4">
        <w:t>Paramètres de base</w:t>
      </w:r>
      <w:bookmarkEnd w:id="47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C63E96" w:rsidRPr="008F45F0" w:rsidRDefault="00C63E96" w:rsidP="00870FE7">
            <w:pPr>
              <w:pStyle w:val="Rponse"/>
              <w:rPr>
                <w:lang w:val="fr-CA"/>
              </w:rPr>
            </w:pPr>
          </w:p>
        </w:tc>
      </w:tr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C63E96" w:rsidRPr="00D35EE4" w:rsidRDefault="00880809" w:rsidP="00F16C7F">
            <w:pPr>
              <w:pStyle w:val="Rponse"/>
            </w:pPr>
            <w:r>
              <w:t>C:\_Web\vendeurs</w:t>
            </w:r>
          </w:p>
        </w:tc>
      </w:tr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C63E96" w:rsidRPr="00D35EE4" w:rsidRDefault="00E84666" w:rsidP="00870FE7">
            <w:pPr>
              <w:pStyle w:val="Rponse"/>
            </w:pPr>
            <w:r>
              <w:t>10.57.51.62</w:t>
            </w:r>
          </w:p>
        </w:tc>
      </w:tr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C63E96" w:rsidRPr="00D35EE4" w:rsidRDefault="00804709" w:rsidP="00870FE7">
            <w:pPr>
              <w:pStyle w:val="Rponse"/>
            </w:pPr>
            <w:r>
              <w:t>5480</w:t>
            </w:r>
          </w:p>
        </w:tc>
      </w:tr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Entête</w:t>
            </w:r>
          </w:p>
        </w:tc>
        <w:tc>
          <w:tcPr>
            <w:tcW w:w="6495" w:type="dxa"/>
          </w:tcPr>
          <w:p w:rsidR="00C63E96" w:rsidRPr="00D35EE4" w:rsidRDefault="00C63E96" w:rsidP="00870FE7">
            <w:pPr>
              <w:pStyle w:val="Rponse"/>
            </w:pPr>
          </w:p>
        </w:tc>
      </w:tr>
    </w:tbl>
    <w:p w:rsidR="00C63E96" w:rsidRPr="00D35EE4" w:rsidRDefault="00C63E96" w:rsidP="00C63E96">
      <w:pPr>
        <w:pStyle w:val="Titre3"/>
      </w:pPr>
      <w:bookmarkStart w:id="48" w:name="_Toc343104708"/>
      <w:r w:rsidRPr="00D35EE4">
        <w:t>Propriétés du site</w:t>
      </w:r>
      <w:bookmarkEnd w:id="48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page d’accueil</w:t>
            </w:r>
          </w:p>
        </w:tc>
        <w:tc>
          <w:tcPr>
            <w:tcW w:w="6495" w:type="dxa"/>
          </w:tcPr>
          <w:p w:rsidR="00C63E96" w:rsidRPr="008F45F0" w:rsidRDefault="00880809" w:rsidP="00870FE7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Index.html</w:t>
            </w:r>
          </w:p>
        </w:tc>
      </w:tr>
      <w:tr w:rsidR="00C63E96" w:rsidRPr="00D35EE4" w:rsidTr="00870FE7">
        <w:tc>
          <w:tcPr>
            <w:tcW w:w="3678" w:type="dxa"/>
            <w:shd w:val="clear" w:color="auto" w:fill="EBF0F5" w:themeFill="accent2" w:themeFillTint="33"/>
          </w:tcPr>
          <w:p w:rsidR="00C63E96" w:rsidRPr="00D35EE4" w:rsidRDefault="00C63E96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C63E96" w:rsidRPr="00D35EE4" w:rsidRDefault="00C63E96" w:rsidP="00870FE7">
            <w:pPr>
              <w:pStyle w:val="Rponse"/>
            </w:pPr>
          </w:p>
        </w:tc>
      </w:tr>
    </w:tbl>
    <w:p w:rsidR="00703D3D" w:rsidRPr="00D35EE4" w:rsidRDefault="00703D3D" w:rsidP="00703D3D">
      <w:pPr>
        <w:pStyle w:val="Titre2"/>
        <w:rPr>
          <w:rFonts w:eastAsia="Calibri"/>
        </w:rPr>
      </w:pPr>
      <w:bookmarkStart w:id="49" w:name="_Toc343104709"/>
      <w:r w:rsidRPr="00D35EE4">
        <w:rPr>
          <w:rFonts w:eastAsia="Calibri"/>
        </w:rPr>
        <w:lastRenderedPageBreak/>
        <w:t>Site www.</w:t>
      </w:r>
      <w:r>
        <w:rPr>
          <w:rFonts w:eastAsia="Calibri"/>
        </w:rPr>
        <w:t>achat.</w:t>
      </w:r>
      <w:r w:rsidRPr="00D35EE4">
        <w:rPr>
          <w:rFonts w:eastAsia="Calibri"/>
        </w:rPr>
        <w:t>corpo.comX</w:t>
      </w:r>
      <w:bookmarkEnd w:id="49"/>
    </w:p>
    <w:p w:rsidR="00703D3D" w:rsidRPr="00D35EE4" w:rsidRDefault="00703D3D" w:rsidP="00703D3D">
      <w:pPr>
        <w:pStyle w:val="Titre3"/>
      </w:pPr>
      <w:bookmarkStart w:id="50" w:name="_Toc343104710"/>
      <w:r w:rsidRPr="00D35EE4">
        <w:t>Paramètres de base</w:t>
      </w:r>
      <w:bookmarkEnd w:id="50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703D3D" w:rsidRPr="008F45F0" w:rsidRDefault="00703D3D" w:rsidP="00703D3D">
            <w:pPr>
              <w:pStyle w:val="Rponse"/>
              <w:rPr>
                <w:lang w:val="fr-CA"/>
              </w:rPr>
            </w:pPr>
          </w:p>
        </w:tc>
      </w:tr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703D3D" w:rsidRPr="00D35EE4" w:rsidRDefault="008F7114" w:rsidP="00703D3D">
            <w:pPr>
              <w:pStyle w:val="Rponse"/>
            </w:pPr>
            <w:r>
              <w:t>C:\_Web\Corpo\</w:t>
            </w:r>
            <w:r>
              <w:t>fournisseurs</w:t>
            </w:r>
          </w:p>
        </w:tc>
      </w:tr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703D3D" w:rsidRPr="00D35EE4" w:rsidRDefault="00E84666" w:rsidP="00870FE7">
            <w:pPr>
              <w:pStyle w:val="Rponse"/>
            </w:pPr>
            <w:r>
              <w:t>10.57.51.</w:t>
            </w:r>
            <w:r w:rsidR="00FD2292">
              <w:t>63</w:t>
            </w:r>
          </w:p>
        </w:tc>
      </w:tr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703D3D" w:rsidRPr="00D35EE4" w:rsidRDefault="0098353D" w:rsidP="00870FE7">
            <w:pPr>
              <w:pStyle w:val="Rponse"/>
            </w:pPr>
            <w:r>
              <w:t>80</w:t>
            </w:r>
          </w:p>
        </w:tc>
      </w:tr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Entête</w:t>
            </w:r>
          </w:p>
        </w:tc>
        <w:tc>
          <w:tcPr>
            <w:tcW w:w="6495" w:type="dxa"/>
          </w:tcPr>
          <w:p w:rsidR="00703D3D" w:rsidRPr="00D35EE4" w:rsidRDefault="00703D3D" w:rsidP="00870FE7">
            <w:pPr>
              <w:pStyle w:val="Rponse"/>
            </w:pPr>
          </w:p>
        </w:tc>
      </w:tr>
    </w:tbl>
    <w:p w:rsidR="00703D3D" w:rsidRPr="00D35EE4" w:rsidRDefault="00703D3D" w:rsidP="00703D3D">
      <w:pPr>
        <w:pStyle w:val="Titre3"/>
      </w:pPr>
      <w:bookmarkStart w:id="51" w:name="_Toc343104711"/>
      <w:r w:rsidRPr="00D35EE4">
        <w:t>Propriétés du site</w:t>
      </w:r>
      <w:bookmarkEnd w:id="51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1932"/>
        <w:gridCol w:w="4563"/>
      </w:tblGrid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page d’accueil</w:t>
            </w:r>
          </w:p>
        </w:tc>
        <w:tc>
          <w:tcPr>
            <w:tcW w:w="6495" w:type="dxa"/>
            <w:gridSpan w:val="2"/>
          </w:tcPr>
          <w:p w:rsidR="00703D3D" w:rsidRPr="008F45F0" w:rsidRDefault="00376D25" w:rsidP="0019481D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Gestion.html</w:t>
            </w:r>
          </w:p>
        </w:tc>
      </w:tr>
      <w:tr w:rsidR="00703D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  <w:gridSpan w:val="2"/>
          </w:tcPr>
          <w:p w:rsidR="00703D3D" w:rsidRPr="00D35EE4" w:rsidRDefault="00703D3D" w:rsidP="0019481D">
            <w:pPr>
              <w:pStyle w:val="Rponse"/>
            </w:pPr>
          </w:p>
        </w:tc>
      </w:tr>
      <w:tr w:rsidR="00703D3D" w:rsidRPr="00D35EE4" w:rsidTr="00870FE7">
        <w:trPr>
          <w:trHeight w:val="237"/>
        </w:trPr>
        <w:tc>
          <w:tcPr>
            <w:tcW w:w="3678" w:type="dxa"/>
            <w:vMerge w:val="restart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Répertoires virtuels </w:t>
            </w:r>
          </w:p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N.B. si applicable</w:t>
            </w:r>
          </w:p>
        </w:tc>
        <w:tc>
          <w:tcPr>
            <w:tcW w:w="1932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Alias</w:t>
            </w:r>
          </w:p>
        </w:tc>
        <w:tc>
          <w:tcPr>
            <w:tcW w:w="4563" w:type="dxa"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</w:t>
            </w:r>
          </w:p>
        </w:tc>
      </w:tr>
      <w:tr w:rsidR="00703D3D" w:rsidRPr="00D35EE4" w:rsidTr="00870FE7">
        <w:trPr>
          <w:trHeight w:val="235"/>
        </w:trPr>
        <w:tc>
          <w:tcPr>
            <w:tcW w:w="3678" w:type="dxa"/>
            <w:vMerge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</w:p>
        </w:tc>
        <w:tc>
          <w:tcPr>
            <w:tcW w:w="1932" w:type="dxa"/>
          </w:tcPr>
          <w:p w:rsidR="00703D3D" w:rsidRPr="00D35EE4" w:rsidRDefault="0060333B" w:rsidP="0019481D">
            <w:pPr>
              <w:pStyle w:val="Rponse"/>
            </w:pPr>
            <w:r>
              <w:t>A1</w:t>
            </w:r>
          </w:p>
        </w:tc>
        <w:tc>
          <w:tcPr>
            <w:tcW w:w="4563" w:type="dxa"/>
          </w:tcPr>
          <w:p w:rsidR="00703D3D" w:rsidRPr="00D35EE4" w:rsidRDefault="0060333B" w:rsidP="0019481D">
            <w:pPr>
              <w:pStyle w:val="Rponse"/>
            </w:pPr>
            <w:r>
              <w:t>C:\_Web\</w:t>
            </w:r>
            <w:r>
              <w:t>A1</w:t>
            </w:r>
          </w:p>
        </w:tc>
      </w:tr>
      <w:tr w:rsidR="00703D3D" w:rsidRPr="00D35EE4" w:rsidTr="00870FE7">
        <w:trPr>
          <w:trHeight w:val="235"/>
        </w:trPr>
        <w:tc>
          <w:tcPr>
            <w:tcW w:w="3678" w:type="dxa"/>
            <w:vMerge/>
            <w:shd w:val="clear" w:color="auto" w:fill="EBF0F5" w:themeFill="accent2" w:themeFillTint="33"/>
          </w:tcPr>
          <w:p w:rsidR="00703D3D" w:rsidRPr="00D35EE4" w:rsidRDefault="00703D3D" w:rsidP="00870FE7">
            <w:pPr>
              <w:pStyle w:val="NormalEspace"/>
              <w:rPr>
                <w:lang w:val="fr-CA"/>
              </w:rPr>
            </w:pPr>
          </w:p>
        </w:tc>
        <w:tc>
          <w:tcPr>
            <w:tcW w:w="1932" w:type="dxa"/>
          </w:tcPr>
          <w:p w:rsidR="00703D3D" w:rsidRPr="00D35EE4" w:rsidRDefault="0060333B" w:rsidP="0019481D">
            <w:pPr>
              <w:pStyle w:val="Rponse"/>
            </w:pPr>
            <w:r>
              <w:t>A2</w:t>
            </w:r>
          </w:p>
        </w:tc>
        <w:tc>
          <w:tcPr>
            <w:tcW w:w="4563" w:type="dxa"/>
          </w:tcPr>
          <w:p w:rsidR="00703D3D" w:rsidRPr="00D35EE4" w:rsidRDefault="0060333B" w:rsidP="0019481D">
            <w:pPr>
              <w:pStyle w:val="Rponse"/>
            </w:pPr>
            <w:r>
              <w:t>C:\_Web\</w:t>
            </w:r>
            <w:r>
              <w:t>A2</w:t>
            </w:r>
          </w:p>
        </w:tc>
      </w:tr>
    </w:tbl>
    <w:p w:rsidR="003E6A63" w:rsidRDefault="003E6A63">
      <w:pPr>
        <w:rPr>
          <w:rFonts w:asciiTheme="majorHAnsi" w:eastAsia="Calibri" w:hAnsiTheme="majorHAnsi" w:cstheme="majorBidi"/>
          <w:bCs/>
          <w:color w:val="525A7D" w:themeColor="accent1" w:themeShade="BF"/>
          <w:sz w:val="36"/>
          <w:szCs w:val="28"/>
        </w:rPr>
      </w:pPr>
      <w:r>
        <w:rPr>
          <w:rFonts w:eastAsia="Calibri"/>
        </w:rPr>
        <w:br w:type="page"/>
      </w:r>
    </w:p>
    <w:p w:rsidR="004E06D2" w:rsidRPr="00D35EE4" w:rsidRDefault="004E06D2" w:rsidP="004E06D2">
      <w:pPr>
        <w:pStyle w:val="Titre2"/>
        <w:rPr>
          <w:rFonts w:eastAsia="Calibri"/>
        </w:rPr>
      </w:pPr>
      <w:bookmarkStart w:id="52" w:name="_Toc343104712"/>
      <w:r w:rsidRPr="00D35EE4">
        <w:rPr>
          <w:rFonts w:eastAsia="Calibri"/>
        </w:rPr>
        <w:lastRenderedPageBreak/>
        <w:t>Site w</w:t>
      </w:r>
      <w:r>
        <w:rPr>
          <w:rFonts w:eastAsia="Calibri"/>
        </w:rPr>
        <w:t>a1</w:t>
      </w:r>
      <w:r w:rsidRPr="00D35EE4">
        <w:rPr>
          <w:rFonts w:eastAsia="Calibri"/>
        </w:rPr>
        <w:t>.</w:t>
      </w:r>
      <w:r>
        <w:rPr>
          <w:rFonts w:eastAsia="Calibri"/>
        </w:rPr>
        <w:t>gestion.</w:t>
      </w:r>
      <w:r w:rsidRPr="00D35EE4">
        <w:rPr>
          <w:rFonts w:eastAsia="Calibri"/>
        </w:rPr>
        <w:t>c</w:t>
      </w:r>
      <w:r>
        <w:rPr>
          <w:rFonts w:eastAsia="Calibri"/>
        </w:rPr>
        <w:t>a</w:t>
      </w:r>
      <w:r w:rsidRPr="00D35EE4">
        <w:rPr>
          <w:rFonts w:eastAsia="Calibri"/>
        </w:rPr>
        <w:t>X</w:t>
      </w:r>
      <w:bookmarkEnd w:id="52"/>
    </w:p>
    <w:p w:rsidR="004E06D2" w:rsidRPr="00D35EE4" w:rsidRDefault="004E06D2" w:rsidP="004E06D2">
      <w:pPr>
        <w:pStyle w:val="Titre3"/>
      </w:pPr>
      <w:bookmarkStart w:id="53" w:name="_Toc343104713"/>
      <w:r w:rsidRPr="00D35EE4">
        <w:t>Paramètres de base</w:t>
      </w:r>
      <w:bookmarkEnd w:id="53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4E06D2" w:rsidRPr="008F45F0" w:rsidRDefault="004E06D2" w:rsidP="00AA07D8">
            <w:pPr>
              <w:pStyle w:val="Rponse"/>
              <w:rPr>
                <w:lang w:val="fr-CA"/>
              </w:rPr>
            </w:pPr>
          </w:p>
        </w:tc>
      </w:tr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4E06D2" w:rsidRPr="00D35EE4" w:rsidRDefault="001B74B0" w:rsidP="00AA07D8">
            <w:pPr>
              <w:pStyle w:val="Rponse"/>
            </w:pPr>
            <w:r>
              <w:t>C:\_Web\</w:t>
            </w:r>
            <w:r>
              <w:t>Wa</w:t>
            </w:r>
            <w:r>
              <w:t>1</w:t>
            </w:r>
          </w:p>
        </w:tc>
      </w:tr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4E06D2" w:rsidRPr="00D35EE4" w:rsidRDefault="000B2C29" w:rsidP="00870FE7">
            <w:pPr>
              <w:pStyle w:val="Rponse"/>
            </w:pPr>
            <w:r>
              <w:t>10.57.51.63</w:t>
            </w:r>
          </w:p>
        </w:tc>
      </w:tr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4E06D2" w:rsidRPr="00D35EE4" w:rsidRDefault="00DB6BA0" w:rsidP="00870FE7">
            <w:pPr>
              <w:pStyle w:val="Rponse"/>
            </w:pPr>
            <w:r>
              <w:t>80</w:t>
            </w:r>
          </w:p>
        </w:tc>
      </w:tr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Entête</w:t>
            </w:r>
          </w:p>
        </w:tc>
        <w:tc>
          <w:tcPr>
            <w:tcW w:w="6495" w:type="dxa"/>
          </w:tcPr>
          <w:p w:rsidR="004E06D2" w:rsidRPr="00D35EE4" w:rsidRDefault="004E06D2" w:rsidP="00870FE7">
            <w:pPr>
              <w:pStyle w:val="Rponse"/>
            </w:pPr>
          </w:p>
        </w:tc>
      </w:tr>
    </w:tbl>
    <w:p w:rsidR="004E06D2" w:rsidRPr="00D35EE4" w:rsidRDefault="004E06D2" w:rsidP="004E06D2">
      <w:pPr>
        <w:pStyle w:val="Titre3"/>
      </w:pPr>
      <w:bookmarkStart w:id="54" w:name="_Toc343104714"/>
      <w:r w:rsidRPr="00D35EE4">
        <w:t>Propriétés du site</w:t>
      </w:r>
      <w:bookmarkEnd w:id="54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page d’accueil</w:t>
            </w:r>
          </w:p>
        </w:tc>
        <w:tc>
          <w:tcPr>
            <w:tcW w:w="6495" w:type="dxa"/>
          </w:tcPr>
          <w:p w:rsidR="004E06D2" w:rsidRPr="008F45F0" w:rsidRDefault="00E93525" w:rsidP="00870FE7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Index.html</w:t>
            </w:r>
          </w:p>
        </w:tc>
      </w:tr>
      <w:tr w:rsidR="004E06D2" w:rsidRPr="00D35EE4" w:rsidTr="00870FE7">
        <w:tc>
          <w:tcPr>
            <w:tcW w:w="3678" w:type="dxa"/>
            <w:shd w:val="clear" w:color="auto" w:fill="EBF0F5" w:themeFill="accent2" w:themeFillTint="33"/>
          </w:tcPr>
          <w:p w:rsidR="004E06D2" w:rsidRPr="00D35EE4" w:rsidRDefault="004E06D2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4E06D2" w:rsidRPr="00D35EE4" w:rsidRDefault="004E06D2" w:rsidP="00870FE7">
            <w:pPr>
              <w:pStyle w:val="Rponse"/>
            </w:pPr>
          </w:p>
        </w:tc>
      </w:tr>
    </w:tbl>
    <w:p w:rsidR="00A051DF" w:rsidRPr="00D35EE4" w:rsidRDefault="00A051DF" w:rsidP="00A051DF">
      <w:pPr>
        <w:pStyle w:val="Titre2"/>
        <w:rPr>
          <w:rFonts w:eastAsia="Calibri"/>
        </w:rPr>
      </w:pPr>
      <w:bookmarkStart w:id="55" w:name="_Toc343104715"/>
      <w:r w:rsidRPr="00D35EE4">
        <w:rPr>
          <w:rFonts w:eastAsia="Calibri"/>
        </w:rPr>
        <w:t>Site w</w:t>
      </w:r>
      <w:r>
        <w:rPr>
          <w:rFonts w:eastAsia="Calibri"/>
        </w:rPr>
        <w:t>a2</w:t>
      </w:r>
      <w:r w:rsidRPr="00D35EE4">
        <w:rPr>
          <w:rFonts w:eastAsia="Calibri"/>
        </w:rPr>
        <w:t>.</w:t>
      </w:r>
      <w:r>
        <w:rPr>
          <w:rFonts w:eastAsia="Calibri"/>
        </w:rPr>
        <w:t>gestion.</w:t>
      </w:r>
      <w:r w:rsidRPr="00D35EE4">
        <w:rPr>
          <w:rFonts w:eastAsia="Calibri"/>
        </w:rPr>
        <w:t>c</w:t>
      </w:r>
      <w:r>
        <w:rPr>
          <w:rFonts w:eastAsia="Calibri"/>
        </w:rPr>
        <w:t>a</w:t>
      </w:r>
      <w:r w:rsidRPr="00D35EE4">
        <w:rPr>
          <w:rFonts w:eastAsia="Calibri"/>
        </w:rPr>
        <w:t>X</w:t>
      </w:r>
      <w:bookmarkEnd w:id="55"/>
    </w:p>
    <w:p w:rsidR="00A051DF" w:rsidRPr="00D35EE4" w:rsidRDefault="00A051DF" w:rsidP="00A051DF">
      <w:pPr>
        <w:pStyle w:val="Titre3"/>
      </w:pPr>
      <w:bookmarkStart w:id="56" w:name="_Toc343104716"/>
      <w:r w:rsidRPr="00D35EE4">
        <w:t>Paramètres de base</w:t>
      </w:r>
      <w:bookmarkEnd w:id="56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A051DF" w:rsidRPr="008F45F0" w:rsidRDefault="00A051DF" w:rsidP="00870FE7">
            <w:pPr>
              <w:pStyle w:val="Rponse"/>
              <w:rPr>
                <w:lang w:val="fr-CA"/>
              </w:rPr>
            </w:pPr>
          </w:p>
        </w:tc>
      </w:tr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A051DF" w:rsidRPr="00D35EE4" w:rsidRDefault="003E292F" w:rsidP="00870FE7">
            <w:pPr>
              <w:pStyle w:val="Rponse"/>
            </w:pPr>
            <w:r>
              <w:t>C:\_Web\Wa</w:t>
            </w:r>
            <w:r>
              <w:t>2</w:t>
            </w:r>
          </w:p>
        </w:tc>
      </w:tr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A051DF" w:rsidRPr="00D35EE4" w:rsidRDefault="000B2C29" w:rsidP="00870FE7">
            <w:pPr>
              <w:pStyle w:val="Rponse"/>
            </w:pPr>
            <w:r>
              <w:t>10.57.51.63</w:t>
            </w:r>
          </w:p>
        </w:tc>
      </w:tr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A051DF" w:rsidRPr="00D35EE4" w:rsidRDefault="00DB6BA0" w:rsidP="00870FE7">
            <w:pPr>
              <w:pStyle w:val="Rponse"/>
            </w:pPr>
            <w:r>
              <w:t>80</w:t>
            </w:r>
          </w:p>
        </w:tc>
      </w:tr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Entête</w:t>
            </w:r>
          </w:p>
        </w:tc>
        <w:tc>
          <w:tcPr>
            <w:tcW w:w="6495" w:type="dxa"/>
          </w:tcPr>
          <w:p w:rsidR="00A051DF" w:rsidRPr="00D35EE4" w:rsidRDefault="00A051DF" w:rsidP="00A051DF">
            <w:pPr>
              <w:pStyle w:val="Rponse"/>
            </w:pPr>
          </w:p>
        </w:tc>
      </w:tr>
    </w:tbl>
    <w:p w:rsidR="00A051DF" w:rsidRPr="00D35EE4" w:rsidRDefault="00A051DF" w:rsidP="00A051DF">
      <w:pPr>
        <w:pStyle w:val="Titre3"/>
      </w:pPr>
      <w:bookmarkStart w:id="57" w:name="_Toc343104717"/>
      <w:r w:rsidRPr="00D35EE4">
        <w:t>Propriétés du site</w:t>
      </w:r>
      <w:bookmarkEnd w:id="57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de la page d’accueil</w:t>
            </w:r>
          </w:p>
        </w:tc>
        <w:tc>
          <w:tcPr>
            <w:tcW w:w="6495" w:type="dxa"/>
          </w:tcPr>
          <w:p w:rsidR="00A051DF" w:rsidRPr="008F45F0" w:rsidRDefault="00B514E9" w:rsidP="00870FE7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Index.html</w:t>
            </w:r>
          </w:p>
        </w:tc>
      </w:tr>
      <w:tr w:rsidR="00A051DF" w:rsidRPr="00D35EE4" w:rsidTr="00870FE7">
        <w:tc>
          <w:tcPr>
            <w:tcW w:w="3678" w:type="dxa"/>
            <w:shd w:val="clear" w:color="auto" w:fill="EBF0F5" w:themeFill="accent2" w:themeFillTint="33"/>
          </w:tcPr>
          <w:p w:rsidR="00A051DF" w:rsidRPr="00D35EE4" w:rsidRDefault="00A051DF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A051DF" w:rsidRPr="00D35EE4" w:rsidRDefault="00A051DF" w:rsidP="00870FE7">
            <w:pPr>
              <w:pStyle w:val="Rponse"/>
            </w:pPr>
          </w:p>
        </w:tc>
      </w:tr>
    </w:tbl>
    <w:p w:rsidR="00E92FE8" w:rsidRPr="00D35EE4" w:rsidRDefault="00E92FE8" w:rsidP="00E92FE8">
      <w:pPr>
        <w:rPr>
          <w:rFonts w:ascii="Calibri" w:eastAsia="Times New Roman" w:hAnsi="Calibri" w:cs="Times New Roman"/>
          <w:szCs w:val="28"/>
        </w:rPr>
      </w:pPr>
      <w:r w:rsidRPr="00D35EE4">
        <w:rPr>
          <w:rFonts w:ascii="Calibri" w:eastAsia="Times New Roman" w:hAnsi="Calibri" w:cs="Times New Roman"/>
          <w:szCs w:val="28"/>
        </w:rPr>
        <w:br w:type="page"/>
      </w:r>
    </w:p>
    <w:p w:rsidR="003E4B23" w:rsidRPr="00D35EE4" w:rsidRDefault="003E4B23" w:rsidP="003E4B23">
      <w:pPr>
        <w:pStyle w:val="Titre1"/>
      </w:pPr>
      <w:bookmarkStart w:id="58" w:name="_Toc343104718"/>
      <w:r w:rsidRPr="00D35EE4">
        <w:lastRenderedPageBreak/>
        <w:t>FTP</w:t>
      </w:r>
      <w:bookmarkEnd w:id="58"/>
    </w:p>
    <w:p w:rsidR="00E239A3" w:rsidRPr="00D35EE4" w:rsidRDefault="00E239A3" w:rsidP="00E239A3">
      <w:pPr>
        <w:pStyle w:val="Titre2"/>
        <w:rPr>
          <w:rFonts w:eastAsia="Calibri"/>
        </w:rPr>
      </w:pPr>
      <w:bookmarkStart w:id="59" w:name="_Toc343104719"/>
      <w:r w:rsidRPr="00D35EE4">
        <w:rPr>
          <w:rFonts w:eastAsia="Calibri"/>
        </w:rPr>
        <w:t xml:space="preserve">Site </w:t>
      </w:r>
      <w:proofErr w:type="spellStart"/>
      <w:r w:rsidR="008F45F0">
        <w:rPr>
          <w:rFonts w:eastAsia="Calibri"/>
        </w:rPr>
        <w:t>d</w:t>
      </w:r>
      <w:r w:rsidR="005011C8">
        <w:rPr>
          <w:rFonts w:eastAsia="Calibri"/>
        </w:rPr>
        <w:t>oc.</w:t>
      </w:r>
      <w:r w:rsidRPr="00D35EE4">
        <w:rPr>
          <w:rFonts w:eastAsia="Calibri"/>
        </w:rPr>
        <w:t>corpo.comX</w:t>
      </w:r>
      <w:bookmarkEnd w:id="59"/>
      <w:proofErr w:type="spellEnd"/>
    </w:p>
    <w:p w:rsidR="00E239A3" w:rsidRPr="00D35EE4" w:rsidRDefault="00E239A3" w:rsidP="00E239A3">
      <w:pPr>
        <w:pStyle w:val="Titre3"/>
      </w:pPr>
      <w:bookmarkStart w:id="60" w:name="_Toc343104720"/>
      <w:r w:rsidRPr="00D35EE4">
        <w:t>Paramètres de base</w:t>
      </w:r>
      <w:bookmarkEnd w:id="60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E239A3" w:rsidRPr="00D35EE4" w:rsidTr="00D35EE4">
        <w:tc>
          <w:tcPr>
            <w:tcW w:w="3678" w:type="dxa"/>
            <w:shd w:val="clear" w:color="auto" w:fill="EBF0F5" w:themeFill="accent2" w:themeFillTint="33"/>
          </w:tcPr>
          <w:p w:rsidR="00E239A3" w:rsidRPr="00D35EE4" w:rsidRDefault="00E239A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E239A3" w:rsidRPr="008F45F0" w:rsidRDefault="00E239A3" w:rsidP="004E6FA4">
            <w:pPr>
              <w:pStyle w:val="Rponse"/>
              <w:rPr>
                <w:lang w:val="fr-CA"/>
              </w:rPr>
            </w:pPr>
          </w:p>
        </w:tc>
      </w:tr>
      <w:tr w:rsidR="00E239A3" w:rsidRPr="00D35EE4" w:rsidTr="00D35EE4">
        <w:tc>
          <w:tcPr>
            <w:tcW w:w="3678" w:type="dxa"/>
            <w:shd w:val="clear" w:color="auto" w:fill="EBF0F5" w:themeFill="accent2" w:themeFillTint="33"/>
          </w:tcPr>
          <w:p w:rsidR="00E239A3" w:rsidRPr="00D35EE4" w:rsidRDefault="00E239A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E239A3" w:rsidRPr="00D35EE4" w:rsidRDefault="000B2C29" w:rsidP="004E6FA4">
            <w:pPr>
              <w:pStyle w:val="Rponse"/>
            </w:pPr>
            <w:r>
              <w:t>C:\FTP\corpo</w:t>
            </w:r>
          </w:p>
        </w:tc>
      </w:tr>
      <w:tr w:rsidR="00675711" w:rsidRPr="00D35EE4" w:rsidTr="00D35EE4">
        <w:tc>
          <w:tcPr>
            <w:tcW w:w="3678" w:type="dxa"/>
            <w:shd w:val="clear" w:color="auto" w:fill="EBF0F5" w:themeFill="accent2" w:themeFillTint="33"/>
          </w:tcPr>
          <w:p w:rsidR="00675711" w:rsidRPr="00D35EE4" w:rsidRDefault="00675711" w:rsidP="00D35EE4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du fichier</w:t>
            </w:r>
          </w:p>
        </w:tc>
        <w:tc>
          <w:tcPr>
            <w:tcW w:w="6495" w:type="dxa"/>
          </w:tcPr>
          <w:p w:rsidR="00675711" w:rsidRDefault="00C532CE" w:rsidP="00E72109">
            <w:pPr>
              <w:pStyle w:val="Rponse"/>
            </w:pPr>
            <w:r>
              <w:t>Doc.txt</w:t>
            </w:r>
          </w:p>
        </w:tc>
      </w:tr>
      <w:tr w:rsidR="00E239A3" w:rsidRPr="00D35EE4" w:rsidTr="00D35EE4">
        <w:tc>
          <w:tcPr>
            <w:tcW w:w="3678" w:type="dxa"/>
            <w:shd w:val="clear" w:color="auto" w:fill="EBF0F5" w:themeFill="accent2" w:themeFillTint="33"/>
          </w:tcPr>
          <w:p w:rsidR="00E239A3" w:rsidRPr="00D35EE4" w:rsidRDefault="00E239A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E239A3" w:rsidRPr="00D35EE4" w:rsidRDefault="00DE3283" w:rsidP="004E6FA4">
            <w:pPr>
              <w:pStyle w:val="Rponse"/>
            </w:pPr>
            <w:r>
              <w:t>10.57.51.63</w:t>
            </w:r>
          </w:p>
        </w:tc>
      </w:tr>
      <w:tr w:rsidR="00E239A3" w:rsidRPr="00D35EE4" w:rsidTr="00D35EE4">
        <w:tc>
          <w:tcPr>
            <w:tcW w:w="3678" w:type="dxa"/>
            <w:shd w:val="clear" w:color="auto" w:fill="EBF0F5" w:themeFill="accent2" w:themeFillTint="33"/>
          </w:tcPr>
          <w:p w:rsidR="00E239A3" w:rsidRPr="00D35EE4" w:rsidRDefault="00E239A3" w:rsidP="00D35EE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E239A3" w:rsidRPr="00D35EE4" w:rsidRDefault="00DE3283" w:rsidP="004E6FA4">
            <w:pPr>
              <w:pStyle w:val="Rponse"/>
            </w:pPr>
            <w:r>
              <w:t>21</w:t>
            </w:r>
          </w:p>
        </w:tc>
      </w:tr>
    </w:tbl>
    <w:p w:rsidR="00E239A3" w:rsidRPr="00D35EE4" w:rsidRDefault="00E239A3" w:rsidP="00E239A3">
      <w:pPr>
        <w:pStyle w:val="Titre3"/>
      </w:pPr>
      <w:bookmarkStart w:id="61" w:name="_Toc343104721"/>
      <w:r w:rsidRPr="00D35EE4">
        <w:t>Propriétés du site</w:t>
      </w:r>
      <w:bookmarkEnd w:id="61"/>
    </w:p>
    <w:tbl>
      <w:tblPr>
        <w:tblStyle w:val="Grilledutableau"/>
        <w:tblW w:w="0" w:type="auto"/>
        <w:tblBorders>
          <w:top w:val="single" w:sz="4" w:space="0" w:color="525A7D" w:themeColor="accent1" w:themeShade="BF"/>
          <w:left w:val="single" w:sz="4" w:space="0" w:color="525A7D" w:themeColor="accent1" w:themeShade="BF"/>
          <w:bottom w:val="single" w:sz="4" w:space="0" w:color="525A7D" w:themeColor="accent1" w:themeShade="BF"/>
          <w:right w:val="single" w:sz="4" w:space="0" w:color="525A7D" w:themeColor="accent1" w:themeShade="BF"/>
          <w:insideH w:val="single" w:sz="4" w:space="0" w:color="525A7D" w:themeColor="accent1" w:themeShade="BF"/>
          <w:insideV w:val="single" w:sz="4" w:space="0" w:color="525A7D" w:themeColor="accent1" w:themeShade="BF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E92FE8" w:rsidP="00E239A3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Mode d’isolation</w:t>
            </w:r>
          </w:p>
        </w:tc>
        <w:tc>
          <w:tcPr>
            <w:tcW w:w="6495" w:type="dxa"/>
          </w:tcPr>
          <w:p w:rsidR="00E92FE8" w:rsidRPr="00D35EE4" w:rsidRDefault="00E8705B" w:rsidP="004E6FA4">
            <w:pPr>
              <w:pStyle w:val="Rponse"/>
            </w:pPr>
            <w:proofErr w:type="spellStart"/>
            <w:r>
              <w:t>Répertoire</w:t>
            </w:r>
            <w:proofErr w:type="spellEnd"/>
            <w:r>
              <w:t xml:space="preserve"> </w:t>
            </w:r>
            <w:proofErr w:type="spellStart"/>
            <w:r>
              <w:t>racine</w:t>
            </w:r>
            <w:proofErr w:type="spellEnd"/>
            <w:r>
              <w:t xml:space="preserve"> FTP</w:t>
            </w:r>
          </w:p>
        </w:tc>
      </w:tr>
      <w:tr w:rsidR="004E6FA4" w:rsidRPr="00D35EE4" w:rsidTr="0077087B">
        <w:tc>
          <w:tcPr>
            <w:tcW w:w="3678" w:type="dxa"/>
            <w:shd w:val="clear" w:color="auto" w:fill="EBF0F5" w:themeFill="accent2" w:themeFillTint="33"/>
          </w:tcPr>
          <w:p w:rsidR="004E6FA4" w:rsidRPr="00D35EE4" w:rsidRDefault="004E6FA4" w:rsidP="00E239A3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Authentification</w:t>
            </w:r>
          </w:p>
        </w:tc>
        <w:tc>
          <w:tcPr>
            <w:tcW w:w="6495" w:type="dxa"/>
          </w:tcPr>
          <w:p w:rsidR="004E6FA4" w:rsidRPr="00E67C8F" w:rsidRDefault="0016123C" w:rsidP="00474D1D">
            <w:pPr>
              <w:pStyle w:val="Rponse"/>
              <w:rPr>
                <w:lang w:val="fr-CA"/>
              </w:rPr>
            </w:pPr>
            <w:proofErr w:type="spellStart"/>
            <w:r>
              <w:t>Anonyme</w:t>
            </w:r>
            <w:proofErr w:type="spellEnd"/>
            <w:r>
              <w:t xml:space="preserve"> / de base</w:t>
            </w:r>
          </w:p>
        </w:tc>
      </w:tr>
      <w:tr w:rsidR="00E92FE8" w:rsidRPr="00D35EE4" w:rsidTr="0077087B">
        <w:tc>
          <w:tcPr>
            <w:tcW w:w="3678" w:type="dxa"/>
            <w:shd w:val="clear" w:color="auto" w:fill="EBF0F5" w:themeFill="accent2" w:themeFillTint="33"/>
          </w:tcPr>
          <w:p w:rsidR="00E92FE8" w:rsidRPr="00D35EE4" w:rsidRDefault="00E92FE8" w:rsidP="004E6FA4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16123C" w:rsidRDefault="0016123C" w:rsidP="0016123C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Anonyme : Lecture</w:t>
            </w:r>
          </w:p>
          <w:p w:rsidR="004E6FA4" w:rsidRPr="0002141C" w:rsidRDefault="0016123C" w:rsidP="0016123C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 xml:space="preserve">Groupe </w:t>
            </w:r>
            <w:proofErr w:type="spellStart"/>
            <w:r>
              <w:rPr>
                <w:lang w:val="fr-CA"/>
              </w:rPr>
              <w:t>admin</w:t>
            </w:r>
            <w:proofErr w:type="spellEnd"/>
            <w:r>
              <w:rPr>
                <w:lang w:val="fr-CA"/>
              </w:rPr>
              <w:t> : Lecture / Écriture</w:t>
            </w:r>
          </w:p>
        </w:tc>
      </w:tr>
    </w:tbl>
    <w:p w:rsidR="008E11FF" w:rsidRDefault="008E11FF">
      <w:pPr>
        <w:rPr>
          <w:rFonts w:asciiTheme="majorHAnsi" w:eastAsia="Calibri" w:hAnsiTheme="majorHAnsi" w:cstheme="majorBidi"/>
          <w:bCs/>
          <w:color w:val="525A7D" w:themeColor="accent1" w:themeShade="BF"/>
          <w:sz w:val="36"/>
          <w:szCs w:val="28"/>
        </w:rPr>
      </w:pPr>
      <w:r>
        <w:rPr>
          <w:rFonts w:eastAsia="Calibri"/>
        </w:rPr>
        <w:br w:type="page"/>
      </w:r>
    </w:p>
    <w:p w:rsidR="00F7193D" w:rsidRPr="00D35EE4" w:rsidRDefault="00F7193D" w:rsidP="00F7193D">
      <w:pPr>
        <w:pStyle w:val="Titre2"/>
        <w:rPr>
          <w:rFonts w:eastAsia="Calibri"/>
        </w:rPr>
      </w:pPr>
      <w:bookmarkStart w:id="62" w:name="_Toc343104722"/>
      <w:r w:rsidRPr="00D35EE4">
        <w:rPr>
          <w:rFonts w:eastAsia="Calibri"/>
        </w:rPr>
        <w:lastRenderedPageBreak/>
        <w:t xml:space="preserve">Site </w:t>
      </w:r>
      <w:proofErr w:type="spellStart"/>
      <w:r w:rsidR="008F45F0">
        <w:rPr>
          <w:rFonts w:eastAsia="Calibri"/>
        </w:rPr>
        <w:t>p</w:t>
      </w:r>
      <w:r w:rsidR="001E349B">
        <w:rPr>
          <w:rFonts w:eastAsia="Calibri"/>
        </w:rPr>
        <w:t>erso</w:t>
      </w:r>
      <w:r>
        <w:rPr>
          <w:rFonts w:eastAsia="Calibri"/>
        </w:rPr>
        <w:t>.</w:t>
      </w:r>
      <w:r w:rsidR="001E349B">
        <w:rPr>
          <w:rFonts w:eastAsia="Calibri"/>
        </w:rPr>
        <w:t>gestion</w:t>
      </w:r>
      <w:r w:rsidRPr="00D35EE4">
        <w:rPr>
          <w:rFonts w:eastAsia="Calibri"/>
        </w:rPr>
        <w:t>.c</w:t>
      </w:r>
      <w:r w:rsidR="001E349B">
        <w:rPr>
          <w:rFonts w:eastAsia="Calibri"/>
        </w:rPr>
        <w:t>aX</w:t>
      </w:r>
      <w:bookmarkEnd w:id="62"/>
      <w:proofErr w:type="spellEnd"/>
    </w:p>
    <w:p w:rsidR="00F7193D" w:rsidRPr="00D35EE4" w:rsidRDefault="00F7193D" w:rsidP="00F7193D">
      <w:pPr>
        <w:pStyle w:val="Titre3"/>
      </w:pPr>
      <w:bookmarkStart w:id="63" w:name="_Toc343104723"/>
      <w:r w:rsidRPr="00D35EE4">
        <w:t>Paramètres de base</w:t>
      </w:r>
      <w:bookmarkEnd w:id="63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F7193D" w:rsidRPr="008F45F0" w:rsidRDefault="00F7193D" w:rsidP="004D6855">
            <w:pPr>
              <w:pStyle w:val="Rponse"/>
              <w:rPr>
                <w:lang w:val="fr-CA"/>
              </w:rPr>
            </w:pPr>
          </w:p>
        </w:tc>
      </w:tr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F7193D" w:rsidRPr="00D35EE4" w:rsidRDefault="0030741F" w:rsidP="004630CA">
            <w:pPr>
              <w:pStyle w:val="Rponse"/>
            </w:pPr>
            <w:r>
              <w:t>C:\FTP\perso</w:t>
            </w:r>
          </w:p>
        </w:tc>
      </w:tr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F7193D" w:rsidRPr="00D35EE4" w:rsidRDefault="00A43623" w:rsidP="00870FE7">
            <w:pPr>
              <w:pStyle w:val="Rponse"/>
            </w:pPr>
            <w:r>
              <w:t>10.57.51.63</w:t>
            </w:r>
          </w:p>
        </w:tc>
      </w:tr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F7193D" w:rsidRPr="00D35EE4" w:rsidRDefault="00A43623" w:rsidP="00870FE7">
            <w:pPr>
              <w:pStyle w:val="Rponse"/>
            </w:pPr>
            <w:r>
              <w:t>21</w:t>
            </w:r>
          </w:p>
        </w:tc>
      </w:tr>
    </w:tbl>
    <w:p w:rsidR="00F7193D" w:rsidRPr="00D35EE4" w:rsidRDefault="00F7193D" w:rsidP="00F7193D">
      <w:pPr>
        <w:pStyle w:val="Titre3"/>
      </w:pPr>
      <w:bookmarkStart w:id="64" w:name="_Toc343104724"/>
      <w:r w:rsidRPr="00D35EE4">
        <w:t>Propriétés du site</w:t>
      </w:r>
      <w:bookmarkEnd w:id="64"/>
    </w:p>
    <w:tbl>
      <w:tblPr>
        <w:tblStyle w:val="Grilledutableau"/>
        <w:tblW w:w="0" w:type="auto"/>
        <w:tblBorders>
          <w:top w:val="single" w:sz="4" w:space="0" w:color="525A7D" w:themeColor="accent1" w:themeShade="BF"/>
          <w:left w:val="single" w:sz="4" w:space="0" w:color="525A7D" w:themeColor="accent1" w:themeShade="BF"/>
          <w:bottom w:val="single" w:sz="4" w:space="0" w:color="525A7D" w:themeColor="accent1" w:themeShade="BF"/>
          <w:right w:val="single" w:sz="4" w:space="0" w:color="525A7D" w:themeColor="accent1" w:themeShade="BF"/>
          <w:insideH w:val="single" w:sz="4" w:space="0" w:color="525A7D" w:themeColor="accent1" w:themeShade="BF"/>
          <w:insideV w:val="single" w:sz="4" w:space="0" w:color="525A7D" w:themeColor="accent1" w:themeShade="BF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Mode d’isolation</w:t>
            </w:r>
          </w:p>
        </w:tc>
        <w:tc>
          <w:tcPr>
            <w:tcW w:w="6495" w:type="dxa"/>
          </w:tcPr>
          <w:p w:rsidR="00F7193D" w:rsidRDefault="001028B3" w:rsidP="00870FE7">
            <w:pPr>
              <w:pStyle w:val="Rponse"/>
            </w:pPr>
            <w:r>
              <w:t xml:space="preserve">Repertoire des </w:t>
            </w:r>
            <w:proofErr w:type="spellStart"/>
            <w:r>
              <w:t>noms</w:t>
            </w:r>
            <w:proofErr w:type="spellEnd"/>
            <w:r>
              <w:t xml:space="preserve"> </w:t>
            </w:r>
            <w:proofErr w:type="spellStart"/>
            <w:r>
              <w:t>d’utilisateurs</w:t>
            </w:r>
            <w:proofErr w:type="spellEnd"/>
          </w:p>
          <w:p w:rsidR="005D3D0C" w:rsidRPr="00D35EE4" w:rsidRDefault="005D3D0C" w:rsidP="00870FE7">
            <w:pPr>
              <w:pStyle w:val="Rponse"/>
            </w:pPr>
            <w:r>
              <w:t xml:space="preserve">Sans repertoires </w:t>
            </w:r>
            <w:proofErr w:type="spellStart"/>
            <w:r>
              <w:t>virtuels</w:t>
            </w:r>
            <w:proofErr w:type="spellEnd"/>
          </w:p>
        </w:tc>
      </w:tr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Authentification</w:t>
            </w:r>
          </w:p>
        </w:tc>
        <w:tc>
          <w:tcPr>
            <w:tcW w:w="6495" w:type="dxa"/>
          </w:tcPr>
          <w:p w:rsidR="00F7193D" w:rsidRPr="00D35EE4" w:rsidRDefault="00E67C8F" w:rsidP="00870FE7">
            <w:pPr>
              <w:pStyle w:val="Rponse"/>
            </w:pPr>
            <w:proofErr w:type="spellStart"/>
            <w:r>
              <w:t>Anonyme</w:t>
            </w:r>
            <w:proofErr w:type="spellEnd"/>
            <w:r>
              <w:t xml:space="preserve"> / de base</w:t>
            </w:r>
          </w:p>
        </w:tc>
      </w:tr>
      <w:tr w:rsidR="00F7193D" w:rsidRPr="00D35EE4" w:rsidTr="00870FE7">
        <w:tc>
          <w:tcPr>
            <w:tcW w:w="3678" w:type="dxa"/>
            <w:shd w:val="clear" w:color="auto" w:fill="EBF0F5" w:themeFill="accent2" w:themeFillTint="33"/>
          </w:tcPr>
          <w:p w:rsidR="00F7193D" w:rsidRPr="00D35EE4" w:rsidRDefault="00F7193D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F7193D" w:rsidRDefault="004239B3" w:rsidP="00DB7D48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Anonyme : Lecture</w:t>
            </w:r>
          </w:p>
          <w:p w:rsidR="004239B3" w:rsidRPr="00F7193D" w:rsidRDefault="004239B3" w:rsidP="00DB7D48">
            <w:pPr>
              <w:pStyle w:val="Rponse"/>
              <w:rPr>
                <w:lang w:val="fr-CA"/>
              </w:rPr>
            </w:pPr>
            <w:r>
              <w:rPr>
                <w:lang w:val="fr-CA"/>
              </w:rPr>
              <w:t>Utilisateurs : Lecture / Écriture</w:t>
            </w:r>
          </w:p>
        </w:tc>
      </w:tr>
    </w:tbl>
    <w:p w:rsidR="00F7193D" w:rsidRPr="00D35EE4" w:rsidRDefault="004630CA" w:rsidP="004630CA">
      <w:pPr>
        <w:pStyle w:val="Titre3"/>
        <w:rPr>
          <w:rFonts w:eastAsia="Calibri"/>
        </w:rPr>
      </w:pPr>
      <w:bookmarkStart w:id="65" w:name="_Toc343104725"/>
      <w:r>
        <w:rPr>
          <w:rFonts w:eastAsia="Calibri"/>
        </w:rPr>
        <w:t>Structure des dossiers et autorisations NTFS</w:t>
      </w:r>
      <w:bookmarkEnd w:id="65"/>
    </w:p>
    <w:tbl>
      <w:tblPr>
        <w:tblStyle w:val="Grilledutableau"/>
        <w:tblW w:w="0" w:type="auto"/>
        <w:tblBorders>
          <w:top w:val="single" w:sz="4" w:space="0" w:color="525A7D" w:themeColor="accent1" w:themeShade="BF"/>
          <w:left w:val="single" w:sz="4" w:space="0" w:color="525A7D" w:themeColor="accent1" w:themeShade="BF"/>
          <w:bottom w:val="single" w:sz="4" w:space="0" w:color="525A7D" w:themeColor="accent1" w:themeShade="BF"/>
          <w:right w:val="single" w:sz="4" w:space="0" w:color="525A7D" w:themeColor="accent1" w:themeShade="BF"/>
          <w:insideH w:val="single" w:sz="4" w:space="0" w:color="525A7D" w:themeColor="accent1" w:themeShade="BF"/>
          <w:insideV w:val="single" w:sz="4" w:space="0" w:color="525A7D" w:themeColor="accent1" w:themeShade="BF"/>
        </w:tblBorders>
        <w:tblLook w:val="0600" w:firstRow="0" w:lastRow="0" w:firstColumn="0" w:lastColumn="0" w:noHBand="1" w:noVBand="1"/>
      </w:tblPr>
      <w:tblGrid>
        <w:gridCol w:w="6204"/>
        <w:gridCol w:w="4114"/>
      </w:tblGrid>
      <w:tr w:rsidR="004630CA" w:rsidRPr="00D35EE4" w:rsidTr="00CB5505">
        <w:tc>
          <w:tcPr>
            <w:tcW w:w="6204" w:type="dxa"/>
            <w:shd w:val="clear" w:color="auto" w:fill="EBF0F5" w:themeFill="accent2" w:themeFillTint="33"/>
          </w:tcPr>
          <w:p w:rsidR="004630CA" w:rsidRPr="00D35EE4" w:rsidRDefault="004630CA" w:rsidP="004630CA">
            <w:pPr>
              <w:pStyle w:val="NormalEspace"/>
              <w:rPr>
                <w:lang w:val="fr-CA"/>
              </w:rPr>
            </w:pPr>
            <w:r w:rsidRPr="004630CA">
              <w:t>Dossier</w:t>
            </w:r>
          </w:p>
        </w:tc>
        <w:tc>
          <w:tcPr>
            <w:tcW w:w="4114" w:type="dxa"/>
            <w:shd w:val="clear" w:color="auto" w:fill="EBF0F5" w:themeFill="accent2" w:themeFillTint="33"/>
          </w:tcPr>
          <w:p w:rsidR="004630CA" w:rsidRPr="00D35EE4" w:rsidRDefault="004630CA" w:rsidP="004630CA">
            <w:pPr>
              <w:pStyle w:val="NormalEspace"/>
            </w:pPr>
            <w:proofErr w:type="spellStart"/>
            <w:r>
              <w:t>Autorisations</w:t>
            </w:r>
            <w:proofErr w:type="spellEnd"/>
            <w:r>
              <w:t xml:space="preserve"> NTFS</w:t>
            </w:r>
          </w:p>
        </w:tc>
      </w:tr>
      <w:tr w:rsidR="004630CA" w:rsidRPr="00D35EE4" w:rsidTr="00CB5505">
        <w:tc>
          <w:tcPr>
            <w:tcW w:w="6204" w:type="dxa"/>
            <w:shd w:val="clear" w:color="auto" w:fill="FFFFFF" w:themeFill="background1"/>
          </w:tcPr>
          <w:p w:rsidR="004630CA" w:rsidRPr="00D35EE4" w:rsidRDefault="004630CA" w:rsidP="00CB5505">
            <w:pPr>
              <w:pStyle w:val="Rponse"/>
            </w:pPr>
          </w:p>
        </w:tc>
        <w:tc>
          <w:tcPr>
            <w:tcW w:w="4114" w:type="dxa"/>
            <w:shd w:val="clear" w:color="auto" w:fill="FFFFFF" w:themeFill="background1"/>
          </w:tcPr>
          <w:p w:rsidR="004630CA" w:rsidRPr="00D35EE4" w:rsidRDefault="004630CA" w:rsidP="00870FE7">
            <w:pPr>
              <w:pStyle w:val="Rponse"/>
            </w:pPr>
          </w:p>
        </w:tc>
      </w:tr>
      <w:tr w:rsidR="004630CA" w:rsidRPr="00D35EE4" w:rsidTr="00CB5505">
        <w:tc>
          <w:tcPr>
            <w:tcW w:w="6204" w:type="dxa"/>
            <w:shd w:val="clear" w:color="auto" w:fill="FFFFFF" w:themeFill="background1"/>
          </w:tcPr>
          <w:p w:rsidR="004630CA" w:rsidRPr="00D35EE4" w:rsidRDefault="004630CA" w:rsidP="00CB5505">
            <w:pPr>
              <w:pStyle w:val="Rponse"/>
            </w:pPr>
          </w:p>
        </w:tc>
        <w:tc>
          <w:tcPr>
            <w:tcW w:w="4114" w:type="dxa"/>
            <w:shd w:val="clear" w:color="auto" w:fill="FFFFFF" w:themeFill="background1"/>
          </w:tcPr>
          <w:p w:rsidR="004630CA" w:rsidRPr="00F7193D" w:rsidRDefault="004630CA" w:rsidP="00870FE7">
            <w:pPr>
              <w:pStyle w:val="Rponse"/>
              <w:rPr>
                <w:lang w:val="fr-CA"/>
              </w:rPr>
            </w:pPr>
          </w:p>
        </w:tc>
      </w:tr>
      <w:tr w:rsidR="004630CA" w:rsidRPr="004630CA" w:rsidTr="00CB5505">
        <w:tc>
          <w:tcPr>
            <w:tcW w:w="6204" w:type="dxa"/>
            <w:shd w:val="clear" w:color="auto" w:fill="FFFFFF" w:themeFill="background1"/>
          </w:tcPr>
          <w:p w:rsidR="004630CA" w:rsidRPr="004630CA" w:rsidRDefault="004630CA" w:rsidP="00CB5505">
            <w:pPr>
              <w:pStyle w:val="Rponse"/>
              <w:rPr>
                <w:lang w:val="en-CA"/>
              </w:rPr>
            </w:pPr>
          </w:p>
        </w:tc>
        <w:tc>
          <w:tcPr>
            <w:tcW w:w="4114" w:type="dxa"/>
            <w:shd w:val="clear" w:color="auto" w:fill="FFFFFF" w:themeFill="background1"/>
          </w:tcPr>
          <w:p w:rsidR="004630CA" w:rsidRPr="004630CA" w:rsidRDefault="004630CA" w:rsidP="00870FE7">
            <w:pPr>
              <w:pStyle w:val="Rponse"/>
              <w:rPr>
                <w:lang w:val="en-CA"/>
              </w:rPr>
            </w:pPr>
          </w:p>
        </w:tc>
      </w:tr>
      <w:tr w:rsidR="004630CA" w:rsidRPr="004630CA" w:rsidTr="00CB5505">
        <w:tc>
          <w:tcPr>
            <w:tcW w:w="6204" w:type="dxa"/>
            <w:shd w:val="clear" w:color="auto" w:fill="FFFFFF" w:themeFill="background1"/>
          </w:tcPr>
          <w:p w:rsidR="004630CA" w:rsidRPr="004630CA" w:rsidRDefault="004630CA" w:rsidP="00CB5505">
            <w:pPr>
              <w:pStyle w:val="Rponse"/>
              <w:rPr>
                <w:lang w:val="en-CA"/>
              </w:rPr>
            </w:pPr>
          </w:p>
        </w:tc>
        <w:tc>
          <w:tcPr>
            <w:tcW w:w="4114" w:type="dxa"/>
            <w:shd w:val="clear" w:color="auto" w:fill="FFFFFF" w:themeFill="background1"/>
          </w:tcPr>
          <w:p w:rsidR="004630CA" w:rsidRPr="004630CA" w:rsidRDefault="004630CA" w:rsidP="00870FE7">
            <w:pPr>
              <w:pStyle w:val="Rponse"/>
              <w:rPr>
                <w:lang w:val="en-CA"/>
              </w:rPr>
            </w:pPr>
          </w:p>
        </w:tc>
      </w:tr>
    </w:tbl>
    <w:p w:rsidR="008E11FF" w:rsidRDefault="008E11FF">
      <w:pPr>
        <w:rPr>
          <w:rFonts w:eastAsia="Calibri"/>
          <w:lang w:val="en-CA"/>
        </w:rPr>
      </w:pPr>
      <w:r>
        <w:rPr>
          <w:rFonts w:eastAsia="Calibri"/>
          <w:lang w:val="en-CA"/>
        </w:rPr>
        <w:br w:type="page"/>
      </w:r>
    </w:p>
    <w:p w:rsidR="00361394" w:rsidRPr="00D35EE4" w:rsidRDefault="00361394" w:rsidP="00361394">
      <w:pPr>
        <w:pStyle w:val="Titre2"/>
        <w:rPr>
          <w:rFonts w:eastAsia="Calibri"/>
        </w:rPr>
      </w:pPr>
      <w:bookmarkStart w:id="66" w:name="_Toc343104726"/>
      <w:r w:rsidRPr="00D35EE4">
        <w:rPr>
          <w:rFonts w:eastAsia="Calibri"/>
        </w:rPr>
        <w:lastRenderedPageBreak/>
        <w:t xml:space="preserve">Site </w:t>
      </w:r>
      <w:proofErr w:type="spellStart"/>
      <w:r w:rsidR="008F45F0">
        <w:rPr>
          <w:rFonts w:eastAsia="Calibri"/>
        </w:rPr>
        <w:t>i</w:t>
      </w:r>
      <w:r>
        <w:rPr>
          <w:rFonts w:eastAsia="Calibri"/>
        </w:rPr>
        <w:t>ntranet.vendeur.corpo</w:t>
      </w:r>
      <w:r w:rsidRPr="00D35EE4">
        <w:rPr>
          <w:rFonts w:eastAsia="Calibri"/>
        </w:rPr>
        <w:t>.c</w:t>
      </w:r>
      <w:r>
        <w:rPr>
          <w:rFonts w:eastAsia="Calibri"/>
        </w:rPr>
        <w:t>omX</w:t>
      </w:r>
      <w:bookmarkEnd w:id="66"/>
      <w:proofErr w:type="spellEnd"/>
    </w:p>
    <w:p w:rsidR="00361394" w:rsidRPr="00D35EE4" w:rsidRDefault="00361394" w:rsidP="00361394">
      <w:pPr>
        <w:pStyle w:val="Titre3"/>
      </w:pPr>
      <w:bookmarkStart w:id="67" w:name="_Toc343104727"/>
      <w:r w:rsidRPr="00D35EE4">
        <w:t>Paramètres de base</w:t>
      </w:r>
      <w:bookmarkEnd w:id="67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Nom du site dans la console</w:t>
            </w:r>
          </w:p>
        </w:tc>
        <w:tc>
          <w:tcPr>
            <w:tcW w:w="6495" w:type="dxa"/>
          </w:tcPr>
          <w:p w:rsidR="00361394" w:rsidRPr="008F45F0" w:rsidRDefault="00361394" w:rsidP="004D6855">
            <w:pPr>
              <w:pStyle w:val="Rponse"/>
              <w:rPr>
                <w:lang w:val="fr-CA"/>
              </w:rPr>
            </w:pPr>
          </w:p>
        </w:tc>
      </w:tr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Répertoire du site</w:t>
            </w:r>
          </w:p>
        </w:tc>
        <w:tc>
          <w:tcPr>
            <w:tcW w:w="6495" w:type="dxa"/>
          </w:tcPr>
          <w:p w:rsidR="00361394" w:rsidRPr="00D35EE4" w:rsidRDefault="00361394" w:rsidP="003122DF">
            <w:pPr>
              <w:pStyle w:val="Rponse"/>
            </w:pPr>
          </w:p>
        </w:tc>
      </w:tr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 xml:space="preserve">Adresse </w:t>
            </w:r>
            <w:proofErr w:type="spellStart"/>
            <w:r w:rsidRPr="00D35EE4">
              <w:rPr>
                <w:lang w:val="fr-CA"/>
              </w:rPr>
              <w:t>ip</w:t>
            </w:r>
            <w:proofErr w:type="spellEnd"/>
          </w:p>
        </w:tc>
        <w:tc>
          <w:tcPr>
            <w:tcW w:w="6495" w:type="dxa"/>
          </w:tcPr>
          <w:p w:rsidR="00361394" w:rsidRPr="00D35EE4" w:rsidRDefault="00361394" w:rsidP="003122DF">
            <w:pPr>
              <w:pStyle w:val="Rponse"/>
            </w:pPr>
          </w:p>
        </w:tc>
      </w:tr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Port</w:t>
            </w:r>
          </w:p>
        </w:tc>
        <w:tc>
          <w:tcPr>
            <w:tcW w:w="6495" w:type="dxa"/>
          </w:tcPr>
          <w:p w:rsidR="00361394" w:rsidRPr="00D35EE4" w:rsidRDefault="00361394" w:rsidP="00870FE7">
            <w:pPr>
              <w:pStyle w:val="Rponse"/>
            </w:pPr>
          </w:p>
        </w:tc>
      </w:tr>
    </w:tbl>
    <w:p w:rsidR="00361394" w:rsidRPr="00D35EE4" w:rsidRDefault="00361394" w:rsidP="00361394">
      <w:pPr>
        <w:pStyle w:val="Titre3"/>
      </w:pPr>
      <w:bookmarkStart w:id="68" w:name="_Toc343104728"/>
      <w:r w:rsidRPr="00D35EE4">
        <w:t>Propriétés du site</w:t>
      </w:r>
      <w:bookmarkEnd w:id="68"/>
    </w:p>
    <w:tbl>
      <w:tblPr>
        <w:tblStyle w:val="Grilledutableau"/>
        <w:tblW w:w="0" w:type="auto"/>
        <w:tblBorders>
          <w:top w:val="single" w:sz="4" w:space="0" w:color="525A7D" w:themeColor="accent1" w:themeShade="BF"/>
          <w:left w:val="single" w:sz="4" w:space="0" w:color="525A7D" w:themeColor="accent1" w:themeShade="BF"/>
          <w:bottom w:val="single" w:sz="4" w:space="0" w:color="525A7D" w:themeColor="accent1" w:themeShade="BF"/>
          <w:right w:val="single" w:sz="4" w:space="0" w:color="525A7D" w:themeColor="accent1" w:themeShade="BF"/>
          <w:insideH w:val="single" w:sz="4" w:space="0" w:color="525A7D" w:themeColor="accent1" w:themeShade="BF"/>
          <w:insideV w:val="single" w:sz="4" w:space="0" w:color="525A7D" w:themeColor="accent1" w:themeShade="BF"/>
        </w:tblBorders>
        <w:tblLook w:val="0600" w:firstRow="0" w:lastRow="0" w:firstColumn="0" w:lastColumn="0" w:noHBand="1" w:noVBand="1"/>
      </w:tblPr>
      <w:tblGrid>
        <w:gridCol w:w="3678"/>
        <w:gridCol w:w="6495"/>
      </w:tblGrid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Mode d’isolation</w:t>
            </w:r>
          </w:p>
        </w:tc>
        <w:tc>
          <w:tcPr>
            <w:tcW w:w="6495" w:type="dxa"/>
          </w:tcPr>
          <w:p w:rsidR="00361394" w:rsidRPr="00D35EE4" w:rsidRDefault="00361394" w:rsidP="00870FE7">
            <w:pPr>
              <w:pStyle w:val="Rponse"/>
            </w:pPr>
          </w:p>
        </w:tc>
      </w:tr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Authentification</w:t>
            </w:r>
          </w:p>
        </w:tc>
        <w:tc>
          <w:tcPr>
            <w:tcW w:w="6495" w:type="dxa"/>
          </w:tcPr>
          <w:p w:rsidR="00361394" w:rsidRPr="00D35EE4" w:rsidRDefault="00361394" w:rsidP="00870FE7">
            <w:pPr>
              <w:pStyle w:val="Rponse"/>
            </w:pPr>
          </w:p>
        </w:tc>
      </w:tr>
      <w:tr w:rsidR="00361394" w:rsidRPr="00D35EE4" w:rsidTr="00870FE7">
        <w:tc>
          <w:tcPr>
            <w:tcW w:w="3678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D35EE4">
              <w:rPr>
                <w:lang w:val="fr-CA"/>
              </w:rPr>
              <w:t>Autorisations</w:t>
            </w:r>
          </w:p>
        </w:tc>
        <w:tc>
          <w:tcPr>
            <w:tcW w:w="6495" w:type="dxa"/>
          </w:tcPr>
          <w:p w:rsidR="00361394" w:rsidRPr="00F7193D" w:rsidRDefault="00361394" w:rsidP="00870FE7">
            <w:pPr>
              <w:pStyle w:val="Rponse"/>
              <w:rPr>
                <w:lang w:val="fr-CA"/>
              </w:rPr>
            </w:pPr>
          </w:p>
        </w:tc>
      </w:tr>
    </w:tbl>
    <w:p w:rsidR="00361394" w:rsidRPr="00D35EE4" w:rsidRDefault="00361394" w:rsidP="00361394">
      <w:pPr>
        <w:pStyle w:val="Titre3"/>
        <w:rPr>
          <w:rFonts w:eastAsia="Calibri"/>
        </w:rPr>
      </w:pPr>
      <w:bookmarkStart w:id="69" w:name="_Toc343104729"/>
      <w:r>
        <w:rPr>
          <w:rFonts w:eastAsia="Calibri"/>
        </w:rPr>
        <w:t>Structure des dossiers et autorisations NTFS</w:t>
      </w:r>
      <w:bookmarkEnd w:id="69"/>
    </w:p>
    <w:tbl>
      <w:tblPr>
        <w:tblStyle w:val="Grilledutableau"/>
        <w:tblW w:w="0" w:type="auto"/>
        <w:tblBorders>
          <w:top w:val="single" w:sz="4" w:space="0" w:color="525A7D" w:themeColor="accent1" w:themeShade="BF"/>
          <w:left w:val="single" w:sz="4" w:space="0" w:color="525A7D" w:themeColor="accent1" w:themeShade="BF"/>
          <w:bottom w:val="single" w:sz="4" w:space="0" w:color="525A7D" w:themeColor="accent1" w:themeShade="BF"/>
          <w:right w:val="single" w:sz="4" w:space="0" w:color="525A7D" w:themeColor="accent1" w:themeShade="BF"/>
          <w:insideH w:val="single" w:sz="4" w:space="0" w:color="525A7D" w:themeColor="accent1" w:themeShade="BF"/>
          <w:insideV w:val="single" w:sz="4" w:space="0" w:color="525A7D" w:themeColor="accent1" w:themeShade="BF"/>
        </w:tblBorders>
        <w:tblLook w:val="0600" w:firstRow="0" w:lastRow="0" w:firstColumn="0" w:lastColumn="0" w:noHBand="1" w:noVBand="1"/>
      </w:tblPr>
      <w:tblGrid>
        <w:gridCol w:w="6204"/>
        <w:gridCol w:w="4114"/>
      </w:tblGrid>
      <w:tr w:rsidR="00361394" w:rsidRPr="00D35EE4" w:rsidTr="00870FE7">
        <w:tc>
          <w:tcPr>
            <w:tcW w:w="6204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  <w:rPr>
                <w:lang w:val="fr-CA"/>
              </w:rPr>
            </w:pPr>
            <w:r w:rsidRPr="004630CA">
              <w:t>Dossier</w:t>
            </w:r>
          </w:p>
        </w:tc>
        <w:tc>
          <w:tcPr>
            <w:tcW w:w="4114" w:type="dxa"/>
            <w:shd w:val="clear" w:color="auto" w:fill="EBF0F5" w:themeFill="accent2" w:themeFillTint="33"/>
          </w:tcPr>
          <w:p w:rsidR="00361394" w:rsidRPr="00D35EE4" w:rsidRDefault="00361394" w:rsidP="00870FE7">
            <w:pPr>
              <w:pStyle w:val="NormalEspace"/>
            </w:pPr>
            <w:proofErr w:type="spellStart"/>
            <w:r>
              <w:t>Autorisations</w:t>
            </w:r>
            <w:proofErr w:type="spellEnd"/>
            <w:r>
              <w:t xml:space="preserve"> NTFS</w:t>
            </w:r>
          </w:p>
        </w:tc>
      </w:tr>
      <w:tr w:rsidR="00361394" w:rsidRPr="00D35EE4" w:rsidTr="00870FE7">
        <w:tc>
          <w:tcPr>
            <w:tcW w:w="6204" w:type="dxa"/>
            <w:shd w:val="clear" w:color="auto" w:fill="FFFFFF" w:themeFill="background1"/>
          </w:tcPr>
          <w:p w:rsidR="00361394" w:rsidRPr="00D35EE4" w:rsidRDefault="00361394" w:rsidP="003122DF">
            <w:pPr>
              <w:pStyle w:val="Rponse"/>
            </w:pPr>
          </w:p>
        </w:tc>
        <w:tc>
          <w:tcPr>
            <w:tcW w:w="4114" w:type="dxa"/>
            <w:shd w:val="clear" w:color="auto" w:fill="FFFFFF" w:themeFill="background1"/>
          </w:tcPr>
          <w:p w:rsidR="00361394" w:rsidRPr="00D35EE4" w:rsidRDefault="00361394" w:rsidP="00870FE7">
            <w:pPr>
              <w:pStyle w:val="Rponse"/>
            </w:pPr>
          </w:p>
        </w:tc>
      </w:tr>
      <w:tr w:rsidR="00361394" w:rsidRPr="004630CA" w:rsidTr="00870FE7">
        <w:tc>
          <w:tcPr>
            <w:tcW w:w="6204" w:type="dxa"/>
            <w:shd w:val="clear" w:color="auto" w:fill="FFFFFF" w:themeFill="background1"/>
          </w:tcPr>
          <w:p w:rsidR="00361394" w:rsidRPr="004630CA" w:rsidRDefault="00361394" w:rsidP="003122DF">
            <w:pPr>
              <w:pStyle w:val="Rponse"/>
              <w:rPr>
                <w:lang w:val="en-CA"/>
              </w:rPr>
            </w:pPr>
          </w:p>
        </w:tc>
        <w:tc>
          <w:tcPr>
            <w:tcW w:w="4114" w:type="dxa"/>
            <w:shd w:val="clear" w:color="auto" w:fill="FFFFFF" w:themeFill="background1"/>
          </w:tcPr>
          <w:p w:rsidR="00361394" w:rsidRPr="004630CA" w:rsidRDefault="00361394" w:rsidP="003122DF">
            <w:pPr>
              <w:pStyle w:val="Rponse"/>
              <w:rPr>
                <w:lang w:val="en-CA"/>
              </w:rPr>
            </w:pPr>
          </w:p>
        </w:tc>
      </w:tr>
      <w:tr w:rsidR="003122DF" w:rsidRPr="004630CA" w:rsidTr="00870FE7">
        <w:tc>
          <w:tcPr>
            <w:tcW w:w="6204" w:type="dxa"/>
            <w:shd w:val="clear" w:color="auto" w:fill="FFFFFF" w:themeFill="background1"/>
          </w:tcPr>
          <w:p w:rsidR="003122DF" w:rsidRPr="004630CA" w:rsidRDefault="003122DF" w:rsidP="00870FE7">
            <w:pPr>
              <w:pStyle w:val="Rponse"/>
              <w:rPr>
                <w:lang w:val="en-CA"/>
              </w:rPr>
            </w:pPr>
          </w:p>
        </w:tc>
        <w:tc>
          <w:tcPr>
            <w:tcW w:w="4114" w:type="dxa"/>
            <w:shd w:val="clear" w:color="auto" w:fill="FFFFFF" w:themeFill="background1"/>
          </w:tcPr>
          <w:p w:rsidR="003122DF" w:rsidRPr="004630CA" w:rsidRDefault="003122DF" w:rsidP="003122DF">
            <w:pPr>
              <w:pStyle w:val="Rponse"/>
              <w:rPr>
                <w:lang w:val="en-CA"/>
              </w:rPr>
            </w:pPr>
          </w:p>
        </w:tc>
      </w:tr>
    </w:tbl>
    <w:p w:rsidR="00E92FE8" w:rsidRPr="004630CA" w:rsidRDefault="00E92FE8" w:rsidP="00E92FE8">
      <w:pPr>
        <w:rPr>
          <w:lang w:val="en-CA"/>
        </w:rPr>
      </w:pPr>
      <w:r w:rsidRPr="004630CA">
        <w:rPr>
          <w:lang w:val="en-CA"/>
        </w:rPr>
        <w:br w:type="page"/>
      </w:r>
    </w:p>
    <w:p w:rsidR="003E4B23" w:rsidRPr="00D35EE4" w:rsidRDefault="003E4B23" w:rsidP="003E4B23">
      <w:pPr>
        <w:pStyle w:val="Titre1"/>
      </w:pPr>
      <w:bookmarkStart w:id="70" w:name="_Toc343104730"/>
      <w:r w:rsidRPr="00D35EE4">
        <w:lastRenderedPageBreak/>
        <w:t>Routeur</w:t>
      </w:r>
      <w:bookmarkEnd w:id="70"/>
    </w:p>
    <w:p w:rsidR="00E239A3" w:rsidRPr="00D35EE4" w:rsidRDefault="00E239A3" w:rsidP="00E239A3">
      <w:pPr>
        <w:pStyle w:val="Titre2"/>
      </w:pPr>
      <w:bookmarkStart w:id="71" w:name="_Toc343104731"/>
      <w:r w:rsidRPr="00D35EE4">
        <w:t>Configuration du protocole NAT</w:t>
      </w:r>
      <w:bookmarkEnd w:id="71"/>
    </w:p>
    <w:tbl>
      <w:tblPr>
        <w:tblStyle w:val="Grilledutableau"/>
        <w:tblW w:w="0" w:type="auto"/>
        <w:tbl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single" w:sz="8" w:space="0" w:color="727CA3" w:themeColor="accent1"/>
          <w:insideV w:val="single" w:sz="8" w:space="0" w:color="727CA3" w:themeColor="accent1"/>
        </w:tblBorders>
        <w:tblLook w:val="01E0" w:firstRow="1" w:lastRow="1" w:firstColumn="1" w:lastColumn="1" w:noHBand="0" w:noVBand="0"/>
      </w:tblPr>
      <w:tblGrid>
        <w:gridCol w:w="4503"/>
        <w:gridCol w:w="5670"/>
      </w:tblGrid>
      <w:tr w:rsidR="009A2F75" w:rsidRPr="00D35EE4" w:rsidTr="00446B6D">
        <w:tc>
          <w:tcPr>
            <w:tcW w:w="4503" w:type="dxa"/>
            <w:shd w:val="clear" w:color="auto" w:fill="EBF0F5" w:themeFill="accent2" w:themeFillTint="33"/>
          </w:tcPr>
          <w:p w:rsidR="009A2F75" w:rsidRPr="00D35EE4" w:rsidRDefault="00446B6D" w:rsidP="00446B6D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de la c</w:t>
            </w:r>
            <w:r w:rsidR="009A2F75" w:rsidRPr="00D35EE4">
              <w:rPr>
                <w:lang w:val="fr-CA"/>
              </w:rPr>
              <w:t>arte publique</w:t>
            </w:r>
          </w:p>
        </w:tc>
        <w:tc>
          <w:tcPr>
            <w:tcW w:w="5670" w:type="dxa"/>
          </w:tcPr>
          <w:p w:rsidR="009A2F75" w:rsidRPr="008F45F0" w:rsidRDefault="009A2F75" w:rsidP="00446B6D">
            <w:pPr>
              <w:pStyle w:val="Rponse"/>
              <w:rPr>
                <w:lang w:val="fr-CA"/>
              </w:rPr>
            </w:pPr>
          </w:p>
        </w:tc>
      </w:tr>
      <w:tr w:rsidR="009A2F75" w:rsidRPr="00D35EE4" w:rsidTr="00446B6D">
        <w:tc>
          <w:tcPr>
            <w:tcW w:w="4503" w:type="dxa"/>
            <w:shd w:val="clear" w:color="auto" w:fill="EBF0F5" w:themeFill="accent2" w:themeFillTint="33"/>
          </w:tcPr>
          <w:p w:rsidR="009A2F75" w:rsidRPr="00D35EE4" w:rsidRDefault="00446B6D" w:rsidP="00E239A3">
            <w:pPr>
              <w:pStyle w:val="NormalEspace"/>
              <w:rPr>
                <w:lang w:val="fr-CA"/>
              </w:rPr>
            </w:pPr>
            <w:r>
              <w:rPr>
                <w:lang w:val="fr-CA"/>
              </w:rPr>
              <w:t>Nom de la c</w:t>
            </w:r>
            <w:r w:rsidRPr="00D35EE4">
              <w:rPr>
                <w:lang w:val="fr-CA"/>
              </w:rPr>
              <w:t xml:space="preserve">arte </w:t>
            </w:r>
            <w:r w:rsidR="009A2F75" w:rsidRPr="00D35EE4">
              <w:rPr>
                <w:lang w:val="fr-CA"/>
              </w:rPr>
              <w:t>privée</w:t>
            </w:r>
          </w:p>
        </w:tc>
        <w:tc>
          <w:tcPr>
            <w:tcW w:w="5670" w:type="dxa"/>
          </w:tcPr>
          <w:p w:rsidR="009A2F75" w:rsidRPr="008F45F0" w:rsidRDefault="009A2F75" w:rsidP="00446B6D">
            <w:pPr>
              <w:pStyle w:val="Rponse"/>
              <w:rPr>
                <w:lang w:val="fr-CA"/>
              </w:rPr>
            </w:pPr>
          </w:p>
        </w:tc>
      </w:tr>
    </w:tbl>
    <w:p w:rsidR="009A2F75" w:rsidRPr="00D35EE4" w:rsidRDefault="009A2F75" w:rsidP="009A2F75"/>
    <w:sectPr w:rsidR="009A2F75" w:rsidRPr="00D35EE4" w:rsidSect="00165B63">
      <w:headerReference w:type="default" r:id="rId12"/>
      <w:footerReference w:type="even" r:id="rId13"/>
      <w:footerReference w:type="default" r:id="rId14"/>
      <w:pgSz w:w="12240" w:h="15840" w:code="1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EE5" w:rsidRDefault="00C23EE5">
      <w:pPr>
        <w:spacing w:after="0" w:line="240" w:lineRule="auto"/>
      </w:pPr>
      <w:r>
        <w:separator/>
      </w:r>
    </w:p>
  </w:endnote>
  <w:endnote w:type="continuationSeparator" w:id="0">
    <w:p w:rsidR="00C23EE5" w:rsidRDefault="00C2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ndi">
    <w:altName w:val="Segoe Script"/>
    <w:charset w:val="00"/>
    <w:family w:val="auto"/>
    <w:pitch w:val="variable"/>
    <w:sig w:usb0="00000003" w:usb1="0000004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01" w:rsidRDefault="00051901">
    <w:pPr>
      <w:jc w:val="right"/>
    </w:pPr>
  </w:p>
  <w:p w:rsidR="00051901" w:rsidRDefault="00051901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 xml:space="preserve"> </w:t>
    </w:r>
    <w:r>
      <w:rPr>
        <w:color w:val="D2DA7A" w:themeColor="accent3"/>
      </w:rPr>
      <w:sym w:font="Wingdings 2" w:char="F097"/>
    </w:r>
    <w:r>
      <w:rPr>
        <w:lang w:val="fr-FR"/>
      </w:rPr>
      <w:t xml:space="preserve"> </w:t>
    </w:r>
  </w:p>
  <w:p w:rsidR="00051901" w:rsidRDefault="00051901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080BAA3" wp14:editId="4584DCE0">
              <wp:extent cx="2327910" cy="45085"/>
              <wp:effectExtent l="9525" t="9525" r="15240" b="12065"/>
              <wp:docPr id="3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PuDwMAAAAJ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9hTPuDwMAAAA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051901" w:rsidRDefault="00051901">
    <w:pPr>
      <w:pStyle w:val="Sansinterligne"/>
      <w:rPr>
        <w:sz w:val="2"/>
        <w:szCs w:val="2"/>
      </w:rPr>
    </w:pPr>
  </w:p>
  <w:p w:rsidR="00051901" w:rsidRDefault="00051901"/>
  <w:p w:rsidR="00051901" w:rsidRDefault="00051901"/>
  <w:p w:rsidR="00051901" w:rsidRDefault="00051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01" w:rsidRDefault="00051901" w:rsidP="0043202E">
    <w:pPr>
      <w:spacing w:after="0"/>
      <w:jc w:val="center"/>
      <w:rPr>
        <w:color w:val="727CA3" w:themeColor="accent1"/>
      </w:rPr>
    </w:pPr>
    <w:r w:rsidRPr="0043202E">
      <w:rPr>
        <w:color w:val="727CA3" w:themeColor="accent1"/>
        <w:sz w:val="22"/>
      </w:rPr>
      <w:sym w:font="Wingdings" w:char="F06C"/>
    </w:r>
    <w:r w:rsidRPr="0043202E">
      <w:rPr>
        <w:color w:val="727CA3" w:themeColor="accent1"/>
        <w:sz w:val="22"/>
      </w:rPr>
      <w:sym w:font="Wingdings" w:char="F06C"/>
    </w:r>
    <w:r w:rsidRPr="0043202E">
      <w:rPr>
        <w:color w:val="727CA3" w:themeColor="accent1"/>
        <w:sz w:val="22"/>
      </w:rPr>
      <w:sym w:font="Wingdings" w:char="F06C"/>
    </w:r>
  </w:p>
  <w:p w:rsidR="00051901" w:rsidRDefault="00C23EE5">
    <w:pPr>
      <w:jc w:val="center"/>
    </w:pPr>
    <w:sdt>
      <w:sdtPr>
        <w:rPr>
          <w:color w:val="727CA3" w:themeColor="accent1"/>
        </w:rPr>
        <w:alias w:val="Responsable"/>
        <w:tag w:val=""/>
        <w:id w:val="-708190089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051901">
          <w:rPr>
            <w:color w:val="727CA3" w:themeColor="accent1"/>
          </w:rPr>
          <w:t>Erwan Palanque</w:t>
        </w:r>
      </w:sdtContent>
    </w:sdt>
    <w:r w:rsidR="00051901">
      <w:rPr>
        <w:color w:val="727CA3" w:themeColor="accent1"/>
      </w:rPr>
      <w:t xml:space="preserve"> </w:t>
    </w:r>
    <w:r w:rsidR="00051901">
      <w:rPr>
        <w:color w:val="727CA3" w:themeColor="accent1"/>
      </w:rPr>
      <w:sym w:font="Wingdings" w:char="F09F"/>
    </w:r>
    <w:r w:rsidR="00051901">
      <w:rPr>
        <w:color w:val="727CA3" w:themeColor="accent1"/>
        <w:lang w:val="fr-FR"/>
      </w:rPr>
      <w:t xml:space="preserve"> page </w:t>
    </w:r>
    <w:r w:rsidR="00051901">
      <w:rPr>
        <w:color w:val="727CA3" w:themeColor="accent1"/>
      </w:rPr>
      <w:fldChar w:fldCharType="begin"/>
    </w:r>
    <w:r w:rsidR="00051901">
      <w:rPr>
        <w:color w:val="727CA3" w:themeColor="accent1"/>
      </w:rPr>
      <w:instrText>PAGE  \* Arabic  \* MERGEFORMAT</w:instrText>
    </w:r>
    <w:r w:rsidR="00051901">
      <w:rPr>
        <w:color w:val="727CA3" w:themeColor="accent1"/>
      </w:rPr>
      <w:fldChar w:fldCharType="separate"/>
    </w:r>
    <w:r w:rsidR="0075049A" w:rsidRPr="0075049A">
      <w:rPr>
        <w:noProof/>
        <w:color w:val="727CA3" w:themeColor="accent1"/>
        <w:lang w:val="fr-FR"/>
      </w:rPr>
      <w:t>18</w:t>
    </w:r>
    <w:r w:rsidR="00051901">
      <w:rPr>
        <w:color w:val="727CA3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EE5" w:rsidRDefault="00C23EE5">
      <w:pPr>
        <w:spacing w:after="0" w:line="240" w:lineRule="auto"/>
      </w:pPr>
      <w:r>
        <w:separator/>
      </w:r>
    </w:p>
  </w:footnote>
  <w:footnote w:type="continuationSeparator" w:id="0">
    <w:p w:rsidR="00C23EE5" w:rsidRDefault="00C2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01" w:rsidRDefault="00C23EE5" w:rsidP="0043202E">
    <w:pPr>
      <w:tabs>
        <w:tab w:val="left" w:pos="0"/>
        <w:tab w:val="right" w:pos="10065"/>
      </w:tabs>
      <w:spacing w:after="0"/>
      <w:rPr>
        <w:color w:val="727CA3" w:themeColor="accent1"/>
      </w:rPr>
    </w:pPr>
    <w:sdt>
      <w:sdtPr>
        <w:rPr>
          <w:color w:val="727CA3" w:themeColor="accent1"/>
        </w:rPr>
        <w:alias w:val="Titre "/>
        <w:tag w:val=""/>
        <w:id w:val="-166723454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1901">
          <w:rPr>
            <w:color w:val="727CA3" w:themeColor="accent1"/>
            <w:lang w:val="fr-FR"/>
          </w:rPr>
          <w:t>Rapport préliminaire</w:t>
        </w:r>
      </w:sdtContent>
    </w:sdt>
    <w:r w:rsidR="00051901">
      <w:rPr>
        <w:color w:val="727CA3" w:themeColor="accent1"/>
      </w:rPr>
      <w:tab/>
    </w:r>
    <w:sdt>
      <w:sdtPr>
        <w:rPr>
          <w:color w:val="727CA3" w:themeColor="accent1"/>
        </w:rPr>
        <w:alias w:val="Date de publication"/>
        <w:tag w:val=""/>
        <w:id w:val="910825228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r w:rsidR="00051901">
          <w:rPr>
            <w:color w:val="727CA3" w:themeColor="accent1"/>
            <w:lang w:val="fr-FR"/>
          </w:rPr>
          <w:t>Automne 2012</w:t>
        </w:r>
      </w:sdtContent>
    </w:sdt>
  </w:p>
  <w:p w:rsidR="00051901" w:rsidRDefault="00051901" w:rsidP="0043202E">
    <w:pPr>
      <w:tabs>
        <w:tab w:val="left" w:pos="0"/>
        <w:tab w:val="right" w:pos="10065"/>
      </w:tabs>
      <w:spacing w:after="0"/>
      <w:jc w:val="center"/>
      <w:rPr>
        <w:color w:val="727CA3" w:themeColor="accent1"/>
      </w:rPr>
    </w:pPr>
    <w:r w:rsidRPr="0043202E">
      <w:rPr>
        <w:color w:val="727CA3" w:themeColor="accent1"/>
        <w:sz w:val="22"/>
      </w:rPr>
      <w:sym w:font="Wingdings" w:char="F06C"/>
    </w:r>
    <w:r w:rsidRPr="0043202E">
      <w:rPr>
        <w:color w:val="727CA3" w:themeColor="accent1"/>
        <w:sz w:val="22"/>
      </w:rPr>
      <w:sym w:font="Wingdings" w:char="F06C"/>
    </w:r>
    <w:r w:rsidRPr="0043202E">
      <w:rPr>
        <w:color w:val="727CA3" w:themeColor="accent1"/>
        <w:sz w:val="22"/>
      </w:rPr>
      <w:sym w:font="Wingdings" w:char="F06C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B1F41"/>
    <w:multiLevelType w:val="hybridMultilevel"/>
    <w:tmpl w:val="5078894A"/>
    <w:lvl w:ilvl="0" w:tplc="602017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A273C"/>
    <w:multiLevelType w:val="hybridMultilevel"/>
    <w:tmpl w:val="A00A3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7C"/>
    <w:rsid w:val="00000572"/>
    <w:rsid w:val="000038DE"/>
    <w:rsid w:val="00010CB3"/>
    <w:rsid w:val="0002141C"/>
    <w:rsid w:val="000250A6"/>
    <w:rsid w:val="00036CEF"/>
    <w:rsid w:val="00051901"/>
    <w:rsid w:val="00053D30"/>
    <w:rsid w:val="000616B5"/>
    <w:rsid w:val="000637BF"/>
    <w:rsid w:val="00080523"/>
    <w:rsid w:val="000849FA"/>
    <w:rsid w:val="00086ABF"/>
    <w:rsid w:val="000A4FD7"/>
    <w:rsid w:val="000A552B"/>
    <w:rsid w:val="000A62DF"/>
    <w:rsid w:val="000A7927"/>
    <w:rsid w:val="000A7A7B"/>
    <w:rsid w:val="000B2C29"/>
    <w:rsid w:val="000C2306"/>
    <w:rsid w:val="000C54D9"/>
    <w:rsid w:val="000F17A2"/>
    <w:rsid w:val="001028B3"/>
    <w:rsid w:val="00115EDF"/>
    <w:rsid w:val="001306E3"/>
    <w:rsid w:val="0013175A"/>
    <w:rsid w:val="00133079"/>
    <w:rsid w:val="001349AC"/>
    <w:rsid w:val="001356C7"/>
    <w:rsid w:val="00142A89"/>
    <w:rsid w:val="0016123C"/>
    <w:rsid w:val="00165B63"/>
    <w:rsid w:val="00175E5D"/>
    <w:rsid w:val="00184C69"/>
    <w:rsid w:val="001865E7"/>
    <w:rsid w:val="0019481D"/>
    <w:rsid w:val="001A476C"/>
    <w:rsid w:val="001A5A3B"/>
    <w:rsid w:val="001B1E4D"/>
    <w:rsid w:val="001B7264"/>
    <w:rsid w:val="001B74B0"/>
    <w:rsid w:val="001D7748"/>
    <w:rsid w:val="001E077C"/>
    <w:rsid w:val="001E349B"/>
    <w:rsid w:val="00202C45"/>
    <w:rsid w:val="002143AF"/>
    <w:rsid w:val="00233EE2"/>
    <w:rsid w:val="002625EA"/>
    <w:rsid w:val="002B405C"/>
    <w:rsid w:val="002B5090"/>
    <w:rsid w:val="002B6CD0"/>
    <w:rsid w:val="002C5D70"/>
    <w:rsid w:val="002F404D"/>
    <w:rsid w:val="002F5BB2"/>
    <w:rsid w:val="0030741F"/>
    <w:rsid w:val="003122DF"/>
    <w:rsid w:val="003139AC"/>
    <w:rsid w:val="00315E05"/>
    <w:rsid w:val="00316727"/>
    <w:rsid w:val="00320D1F"/>
    <w:rsid w:val="0032199E"/>
    <w:rsid w:val="003225E1"/>
    <w:rsid w:val="00322D11"/>
    <w:rsid w:val="00322E22"/>
    <w:rsid w:val="00343730"/>
    <w:rsid w:val="00350990"/>
    <w:rsid w:val="00361394"/>
    <w:rsid w:val="003724B0"/>
    <w:rsid w:val="00376D25"/>
    <w:rsid w:val="00386834"/>
    <w:rsid w:val="00391E13"/>
    <w:rsid w:val="0039446D"/>
    <w:rsid w:val="003A2228"/>
    <w:rsid w:val="003A43D9"/>
    <w:rsid w:val="003C6E7C"/>
    <w:rsid w:val="003C736A"/>
    <w:rsid w:val="003D4DB7"/>
    <w:rsid w:val="003E292F"/>
    <w:rsid w:val="003E3440"/>
    <w:rsid w:val="003E4B23"/>
    <w:rsid w:val="003E6A63"/>
    <w:rsid w:val="003E6AF6"/>
    <w:rsid w:val="0040274A"/>
    <w:rsid w:val="004239B3"/>
    <w:rsid w:val="0043202E"/>
    <w:rsid w:val="004346FD"/>
    <w:rsid w:val="00446B6D"/>
    <w:rsid w:val="0045223D"/>
    <w:rsid w:val="00460300"/>
    <w:rsid w:val="00460A3C"/>
    <w:rsid w:val="004630CA"/>
    <w:rsid w:val="00463868"/>
    <w:rsid w:val="00466A32"/>
    <w:rsid w:val="004715E4"/>
    <w:rsid w:val="00474D1D"/>
    <w:rsid w:val="00483607"/>
    <w:rsid w:val="0049513F"/>
    <w:rsid w:val="004B19CC"/>
    <w:rsid w:val="004B52E7"/>
    <w:rsid w:val="004B58FF"/>
    <w:rsid w:val="004B5A06"/>
    <w:rsid w:val="004C67D7"/>
    <w:rsid w:val="004D33A6"/>
    <w:rsid w:val="004D4032"/>
    <w:rsid w:val="004D6855"/>
    <w:rsid w:val="004E06D2"/>
    <w:rsid w:val="004E0A2A"/>
    <w:rsid w:val="004E57DB"/>
    <w:rsid w:val="004E6FA4"/>
    <w:rsid w:val="004F52A4"/>
    <w:rsid w:val="00500CC0"/>
    <w:rsid w:val="005011C8"/>
    <w:rsid w:val="005125FE"/>
    <w:rsid w:val="00517579"/>
    <w:rsid w:val="0053066C"/>
    <w:rsid w:val="0053452E"/>
    <w:rsid w:val="00546D40"/>
    <w:rsid w:val="00555DAA"/>
    <w:rsid w:val="00570F87"/>
    <w:rsid w:val="00593703"/>
    <w:rsid w:val="00597C22"/>
    <w:rsid w:val="005A29AD"/>
    <w:rsid w:val="005A6481"/>
    <w:rsid w:val="005B278C"/>
    <w:rsid w:val="005B64F7"/>
    <w:rsid w:val="005C2D47"/>
    <w:rsid w:val="005C3422"/>
    <w:rsid w:val="005C7158"/>
    <w:rsid w:val="005D3D0C"/>
    <w:rsid w:val="005D65FC"/>
    <w:rsid w:val="005E24F6"/>
    <w:rsid w:val="005F2373"/>
    <w:rsid w:val="005F5707"/>
    <w:rsid w:val="0060038C"/>
    <w:rsid w:val="0060333B"/>
    <w:rsid w:val="00616EDD"/>
    <w:rsid w:val="00620D58"/>
    <w:rsid w:val="00634A75"/>
    <w:rsid w:val="00636C5D"/>
    <w:rsid w:val="006410E2"/>
    <w:rsid w:val="006435AA"/>
    <w:rsid w:val="00654598"/>
    <w:rsid w:val="00654750"/>
    <w:rsid w:val="00670D3E"/>
    <w:rsid w:val="00675711"/>
    <w:rsid w:val="00684BEC"/>
    <w:rsid w:val="006922B7"/>
    <w:rsid w:val="006A04B5"/>
    <w:rsid w:val="006F2B9E"/>
    <w:rsid w:val="00703D3D"/>
    <w:rsid w:val="007157BA"/>
    <w:rsid w:val="00722E9B"/>
    <w:rsid w:val="00736828"/>
    <w:rsid w:val="00736D30"/>
    <w:rsid w:val="007423D3"/>
    <w:rsid w:val="00743388"/>
    <w:rsid w:val="0075049A"/>
    <w:rsid w:val="007523E6"/>
    <w:rsid w:val="00754D59"/>
    <w:rsid w:val="007564F7"/>
    <w:rsid w:val="007623B5"/>
    <w:rsid w:val="0077087B"/>
    <w:rsid w:val="007A37B2"/>
    <w:rsid w:val="007C5153"/>
    <w:rsid w:val="00801802"/>
    <w:rsid w:val="00804709"/>
    <w:rsid w:val="00810C91"/>
    <w:rsid w:val="00832811"/>
    <w:rsid w:val="0083476C"/>
    <w:rsid w:val="008352BD"/>
    <w:rsid w:val="00840DCA"/>
    <w:rsid w:val="00842296"/>
    <w:rsid w:val="00844E11"/>
    <w:rsid w:val="00850AA5"/>
    <w:rsid w:val="00865DB6"/>
    <w:rsid w:val="00870DF2"/>
    <w:rsid w:val="00870FE7"/>
    <w:rsid w:val="0087254F"/>
    <w:rsid w:val="00880809"/>
    <w:rsid w:val="008A0297"/>
    <w:rsid w:val="008A375D"/>
    <w:rsid w:val="008A5619"/>
    <w:rsid w:val="008A5FC4"/>
    <w:rsid w:val="008B2BF9"/>
    <w:rsid w:val="008D473B"/>
    <w:rsid w:val="008D5261"/>
    <w:rsid w:val="008E11FF"/>
    <w:rsid w:val="008E1D54"/>
    <w:rsid w:val="008E3C14"/>
    <w:rsid w:val="008F003B"/>
    <w:rsid w:val="008F45F0"/>
    <w:rsid w:val="008F7114"/>
    <w:rsid w:val="008F75A0"/>
    <w:rsid w:val="008F7CA2"/>
    <w:rsid w:val="009066B8"/>
    <w:rsid w:val="00907761"/>
    <w:rsid w:val="0091229A"/>
    <w:rsid w:val="00922599"/>
    <w:rsid w:val="009230C4"/>
    <w:rsid w:val="0094121F"/>
    <w:rsid w:val="00954C67"/>
    <w:rsid w:val="00956048"/>
    <w:rsid w:val="00963048"/>
    <w:rsid w:val="00975EF7"/>
    <w:rsid w:val="0098353D"/>
    <w:rsid w:val="009838FA"/>
    <w:rsid w:val="00997E27"/>
    <w:rsid w:val="009A2F75"/>
    <w:rsid w:val="009A3E9F"/>
    <w:rsid w:val="009B03FD"/>
    <w:rsid w:val="009C44D0"/>
    <w:rsid w:val="009C6FA6"/>
    <w:rsid w:val="009F0A9B"/>
    <w:rsid w:val="009F1975"/>
    <w:rsid w:val="00A00D52"/>
    <w:rsid w:val="00A03A51"/>
    <w:rsid w:val="00A051DF"/>
    <w:rsid w:val="00A1615B"/>
    <w:rsid w:val="00A16430"/>
    <w:rsid w:val="00A235DE"/>
    <w:rsid w:val="00A27CD5"/>
    <w:rsid w:val="00A4225C"/>
    <w:rsid w:val="00A43623"/>
    <w:rsid w:val="00A533D1"/>
    <w:rsid w:val="00A5797C"/>
    <w:rsid w:val="00A64F19"/>
    <w:rsid w:val="00A71C3E"/>
    <w:rsid w:val="00A734BF"/>
    <w:rsid w:val="00A80013"/>
    <w:rsid w:val="00A9533C"/>
    <w:rsid w:val="00AA067C"/>
    <w:rsid w:val="00AA07D8"/>
    <w:rsid w:val="00AA2161"/>
    <w:rsid w:val="00AA493D"/>
    <w:rsid w:val="00AB1F47"/>
    <w:rsid w:val="00AB72FF"/>
    <w:rsid w:val="00AC2DAA"/>
    <w:rsid w:val="00AC59A3"/>
    <w:rsid w:val="00AE7834"/>
    <w:rsid w:val="00AE7992"/>
    <w:rsid w:val="00AF7FE2"/>
    <w:rsid w:val="00B03246"/>
    <w:rsid w:val="00B1190A"/>
    <w:rsid w:val="00B1327A"/>
    <w:rsid w:val="00B23431"/>
    <w:rsid w:val="00B258F4"/>
    <w:rsid w:val="00B3453F"/>
    <w:rsid w:val="00B3759C"/>
    <w:rsid w:val="00B40CF1"/>
    <w:rsid w:val="00B514E9"/>
    <w:rsid w:val="00B6003D"/>
    <w:rsid w:val="00B766AD"/>
    <w:rsid w:val="00B8219E"/>
    <w:rsid w:val="00B95EBC"/>
    <w:rsid w:val="00B9688B"/>
    <w:rsid w:val="00BA44A2"/>
    <w:rsid w:val="00BA61FB"/>
    <w:rsid w:val="00BB2578"/>
    <w:rsid w:val="00BC2583"/>
    <w:rsid w:val="00BD151A"/>
    <w:rsid w:val="00BE0F2F"/>
    <w:rsid w:val="00BE2FD8"/>
    <w:rsid w:val="00BE3BBA"/>
    <w:rsid w:val="00BF4DF6"/>
    <w:rsid w:val="00C12036"/>
    <w:rsid w:val="00C137BE"/>
    <w:rsid w:val="00C15F6D"/>
    <w:rsid w:val="00C23EE5"/>
    <w:rsid w:val="00C25E7F"/>
    <w:rsid w:val="00C30345"/>
    <w:rsid w:val="00C3141C"/>
    <w:rsid w:val="00C52AEA"/>
    <w:rsid w:val="00C532CE"/>
    <w:rsid w:val="00C53319"/>
    <w:rsid w:val="00C53FC0"/>
    <w:rsid w:val="00C562DF"/>
    <w:rsid w:val="00C63E96"/>
    <w:rsid w:val="00C64725"/>
    <w:rsid w:val="00C66A71"/>
    <w:rsid w:val="00C74BCA"/>
    <w:rsid w:val="00C81277"/>
    <w:rsid w:val="00C820B3"/>
    <w:rsid w:val="00CA3B08"/>
    <w:rsid w:val="00CB1786"/>
    <w:rsid w:val="00CB235B"/>
    <w:rsid w:val="00CB2F83"/>
    <w:rsid w:val="00CB5505"/>
    <w:rsid w:val="00CC2075"/>
    <w:rsid w:val="00CC2F08"/>
    <w:rsid w:val="00CD3948"/>
    <w:rsid w:val="00CE3AA8"/>
    <w:rsid w:val="00D026B7"/>
    <w:rsid w:val="00D05F75"/>
    <w:rsid w:val="00D1763C"/>
    <w:rsid w:val="00D2052D"/>
    <w:rsid w:val="00D35EE4"/>
    <w:rsid w:val="00D42B05"/>
    <w:rsid w:val="00D47073"/>
    <w:rsid w:val="00D50294"/>
    <w:rsid w:val="00D50401"/>
    <w:rsid w:val="00D64715"/>
    <w:rsid w:val="00D707A8"/>
    <w:rsid w:val="00D71B14"/>
    <w:rsid w:val="00D758A0"/>
    <w:rsid w:val="00D83F4A"/>
    <w:rsid w:val="00DB6BA0"/>
    <w:rsid w:val="00DB7D48"/>
    <w:rsid w:val="00DC1D69"/>
    <w:rsid w:val="00DC29CA"/>
    <w:rsid w:val="00DD0C8A"/>
    <w:rsid w:val="00DE3283"/>
    <w:rsid w:val="00DF3B74"/>
    <w:rsid w:val="00E035AF"/>
    <w:rsid w:val="00E10801"/>
    <w:rsid w:val="00E15B2D"/>
    <w:rsid w:val="00E222D1"/>
    <w:rsid w:val="00E239A3"/>
    <w:rsid w:val="00E243DA"/>
    <w:rsid w:val="00E47150"/>
    <w:rsid w:val="00E50C80"/>
    <w:rsid w:val="00E52C48"/>
    <w:rsid w:val="00E54694"/>
    <w:rsid w:val="00E64113"/>
    <w:rsid w:val="00E67C8F"/>
    <w:rsid w:val="00E72109"/>
    <w:rsid w:val="00E806C8"/>
    <w:rsid w:val="00E83197"/>
    <w:rsid w:val="00E84666"/>
    <w:rsid w:val="00E8705B"/>
    <w:rsid w:val="00E92FE8"/>
    <w:rsid w:val="00E93525"/>
    <w:rsid w:val="00EA43D0"/>
    <w:rsid w:val="00EC3EB4"/>
    <w:rsid w:val="00EE1CAB"/>
    <w:rsid w:val="00EE65F2"/>
    <w:rsid w:val="00EE698F"/>
    <w:rsid w:val="00F074CE"/>
    <w:rsid w:val="00F15378"/>
    <w:rsid w:val="00F16C7F"/>
    <w:rsid w:val="00F16CEC"/>
    <w:rsid w:val="00F4233A"/>
    <w:rsid w:val="00F52CC3"/>
    <w:rsid w:val="00F60C2A"/>
    <w:rsid w:val="00F7193D"/>
    <w:rsid w:val="00F77ECB"/>
    <w:rsid w:val="00F91ABB"/>
    <w:rsid w:val="00FA0AFE"/>
    <w:rsid w:val="00FA3253"/>
    <w:rsid w:val="00FB34E6"/>
    <w:rsid w:val="00FC568A"/>
    <w:rsid w:val="00FC6288"/>
    <w:rsid w:val="00FC6CE4"/>
    <w:rsid w:val="00FD2292"/>
    <w:rsid w:val="00FE7022"/>
    <w:rsid w:val="00FF1B7F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E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B52E7"/>
    <w:pPr>
      <w:keepNext/>
      <w:keepLines/>
      <w:pBdr>
        <w:bottom w:val="single" w:sz="2" w:space="1" w:color="B8B8C3" w:themeColor="text2" w:themeTint="99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727CA3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DAA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Cs/>
      <w:color w:val="525A7D" w:themeColor="accent1" w:themeShade="BF"/>
      <w:sz w:val="3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59A3"/>
    <w:pPr>
      <w:keepNext/>
      <w:keepLines/>
      <w:spacing w:before="140" w:after="120" w:line="240" w:lineRule="auto"/>
      <w:outlineLvl w:val="2"/>
    </w:pPr>
    <w:rPr>
      <w:rFonts w:ascii="Century Gothic" w:eastAsiaTheme="majorEastAsia" w:hAnsi="Century Gothic" w:cstheme="majorBidi"/>
      <w:bCs/>
      <w:color w:val="633E32" w:themeColor="accent5" w:themeShade="80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8A8A9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2E7"/>
    <w:rPr>
      <w:rFonts w:asciiTheme="majorHAnsi" w:eastAsiaTheme="majorEastAsia" w:hAnsiTheme="majorHAnsi" w:cstheme="majorBidi"/>
      <w:b/>
      <w:bCs/>
      <w:i/>
      <w:color w:val="727CA3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2DAA"/>
    <w:rPr>
      <w:rFonts w:asciiTheme="majorHAnsi" w:eastAsiaTheme="majorEastAsia" w:hAnsiTheme="majorHAnsi" w:cstheme="majorBidi"/>
      <w:bCs/>
      <w:color w:val="525A7D" w:themeColor="accent1" w:themeShade="BF"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59A3"/>
    <w:rPr>
      <w:rFonts w:ascii="Century Gothic" w:eastAsiaTheme="majorEastAsia" w:hAnsi="Century Gothic" w:cstheme="majorBidi"/>
      <w:bCs/>
      <w:color w:val="633E32" w:themeColor="accent5" w:themeShade="80"/>
      <w:sz w:val="2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A8A9C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8A8A9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99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727CA3" w:themeColor="accent1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727CA3" w:themeColor="accent1"/>
        <w:left w:val="single" w:sz="36" w:space="8" w:color="727CA3" w:themeColor="accent1"/>
        <w:bottom w:val="single" w:sz="36" w:space="8" w:color="727CA3" w:themeColor="accent1"/>
        <w:right w:val="single" w:sz="36" w:space="8" w:color="727CA3" w:themeColor="accent1"/>
      </w:pBdr>
      <w:shd w:val="clear" w:color="auto" w:fill="727CA3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727CA3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 w:val="0"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customStyle="1" w:styleId="Grilleclaire-Accent11">
    <w:name w:val="Grille claire - Accent 11"/>
    <w:basedOn w:val="TableauNormal"/>
    <w:uiPriority w:val="41"/>
    <w:rsid w:val="00165B6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paragraph" w:customStyle="1" w:styleId="NormalEspace">
    <w:name w:val="Normal Espace"/>
    <w:basedOn w:val="Normal"/>
    <w:link w:val="NormalEspaceCar"/>
    <w:qFormat/>
    <w:rsid w:val="00386834"/>
    <w:pPr>
      <w:spacing w:before="120" w:after="120" w:line="240" w:lineRule="auto"/>
    </w:pPr>
    <w:rPr>
      <w:rFonts w:eastAsiaTheme="minorHAnsi"/>
      <w:sz w:val="28"/>
      <w:lang w:val="en-US" w:eastAsia="en-US"/>
    </w:rPr>
  </w:style>
  <w:style w:type="table" w:styleId="Grilledutableau">
    <w:name w:val="Table Grid"/>
    <w:basedOn w:val="TableauNormal"/>
    <w:rsid w:val="003E4B23"/>
    <w:pPr>
      <w:spacing w:after="0" w:line="240" w:lineRule="auto"/>
    </w:pPr>
    <w:rPr>
      <w:sz w:val="24"/>
      <w:szCs w:val="24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EspaceCar">
    <w:name w:val="Normal Espace Car"/>
    <w:basedOn w:val="Policepardfaut"/>
    <w:link w:val="NormalEspace"/>
    <w:rsid w:val="00386834"/>
    <w:rPr>
      <w:rFonts w:eastAsiaTheme="minorHAnsi"/>
      <w:sz w:val="28"/>
      <w:lang w:val="en-US" w:eastAsia="en-US"/>
    </w:rPr>
  </w:style>
  <w:style w:type="table" w:customStyle="1" w:styleId="Grilleclaire-Accent12">
    <w:name w:val="Grille claire - Accent 12"/>
    <w:basedOn w:val="TableauNormal"/>
    <w:uiPriority w:val="41"/>
    <w:rsid w:val="003E4B2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92FE8"/>
    <w:rPr>
      <w:color w:val="B292C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C23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230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35EE4"/>
    <w:pPr>
      <w:spacing w:after="100"/>
      <w:ind w:left="480"/>
    </w:pPr>
  </w:style>
  <w:style w:type="paragraph" w:customStyle="1" w:styleId="Rponse">
    <w:name w:val="Réponse"/>
    <w:basedOn w:val="NormalEspace"/>
    <w:link w:val="RponseCar"/>
    <w:qFormat/>
    <w:rsid w:val="008F45F0"/>
    <w:rPr>
      <w:rFonts w:ascii="Biondi" w:hAnsi="Biondi"/>
      <w:color w:val="473935" w:themeColor="accent6" w:themeShade="80"/>
      <w:sz w:val="24"/>
    </w:rPr>
  </w:style>
  <w:style w:type="character" w:customStyle="1" w:styleId="RponseCar">
    <w:name w:val="Réponse Car"/>
    <w:basedOn w:val="NormalEspaceCar"/>
    <w:link w:val="Rponse"/>
    <w:rsid w:val="008F45F0"/>
    <w:rPr>
      <w:rFonts w:ascii="Biondi" w:eastAsiaTheme="minorHAnsi" w:hAnsi="Biondi"/>
      <w:color w:val="473935" w:themeColor="accent6" w:themeShade="8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E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B52E7"/>
    <w:pPr>
      <w:keepNext/>
      <w:keepLines/>
      <w:pBdr>
        <w:bottom w:val="single" w:sz="2" w:space="1" w:color="B8B8C3" w:themeColor="text2" w:themeTint="99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727CA3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DAA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Cs/>
      <w:color w:val="525A7D" w:themeColor="accent1" w:themeShade="BF"/>
      <w:sz w:val="3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59A3"/>
    <w:pPr>
      <w:keepNext/>
      <w:keepLines/>
      <w:spacing w:before="140" w:after="120" w:line="240" w:lineRule="auto"/>
      <w:outlineLvl w:val="2"/>
    </w:pPr>
    <w:rPr>
      <w:rFonts w:ascii="Century Gothic" w:eastAsiaTheme="majorEastAsia" w:hAnsi="Century Gothic" w:cstheme="majorBidi"/>
      <w:bCs/>
      <w:color w:val="633E32" w:themeColor="accent5" w:themeShade="80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8A8A9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2E7"/>
    <w:rPr>
      <w:rFonts w:asciiTheme="majorHAnsi" w:eastAsiaTheme="majorEastAsia" w:hAnsiTheme="majorHAnsi" w:cstheme="majorBidi"/>
      <w:b/>
      <w:bCs/>
      <w:i/>
      <w:color w:val="727CA3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2DAA"/>
    <w:rPr>
      <w:rFonts w:asciiTheme="majorHAnsi" w:eastAsiaTheme="majorEastAsia" w:hAnsiTheme="majorHAnsi" w:cstheme="majorBidi"/>
      <w:bCs/>
      <w:color w:val="525A7D" w:themeColor="accent1" w:themeShade="BF"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C59A3"/>
    <w:rPr>
      <w:rFonts w:ascii="Century Gothic" w:eastAsiaTheme="majorEastAsia" w:hAnsi="Century Gothic" w:cstheme="majorBidi"/>
      <w:bCs/>
      <w:color w:val="633E32" w:themeColor="accent5" w:themeShade="80"/>
      <w:sz w:val="2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A8A9C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8A8A9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99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727CA3" w:themeColor="accent1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727CA3" w:themeColor="accent1"/>
        <w:left w:val="single" w:sz="36" w:space="8" w:color="727CA3" w:themeColor="accent1"/>
        <w:bottom w:val="single" w:sz="36" w:space="8" w:color="727CA3" w:themeColor="accent1"/>
        <w:right w:val="single" w:sz="36" w:space="8" w:color="727CA3" w:themeColor="accent1"/>
      </w:pBdr>
      <w:shd w:val="clear" w:color="auto" w:fill="727CA3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727CA3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 w:val="0"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customStyle="1" w:styleId="Grilleclaire-Accent11">
    <w:name w:val="Grille claire - Accent 11"/>
    <w:basedOn w:val="TableauNormal"/>
    <w:uiPriority w:val="41"/>
    <w:rsid w:val="00165B6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paragraph" w:customStyle="1" w:styleId="NormalEspace">
    <w:name w:val="Normal Espace"/>
    <w:basedOn w:val="Normal"/>
    <w:link w:val="NormalEspaceCar"/>
    <w:qFormat/>
    <w:rsid w:val="00386834"/>
    <w:pPr>
      <w:spacing w:before="120" w:after="120" w:line="240" w:lineRule="auto"/>
    </w:pPr>
    <w:rPr>
      <w:rFonts w:eastAsiaTheme="minorHAnsi"/>
      <w:sz w:val="28"/>
      <w:lang w:val="en-US" w:eastAsia="en-US"/>
    </w:rPr>
  </w:style>
  <w:style w:type="table" w:styleId="Grilledutableau">
    <w:name w:val="Table Grid"/>
    <w:basedOn w:val="TableauNormal"/>
    <w:rsid w:val="003E4B23"/>
    <w:pPr>
      <w:spacing w:after="0" w:line="240" w:lineRule="auto"/>
    </w:pPr>
    <w:rPr>
      <w:sz w:val="24"/>
      <w:szCs w:val="24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EspaceCar">
    <w:name w:val="Normal Espace Car"/>
    <w:basedOn w:val="Policepardfaut"/>
    <w:link w:val="NormalEspace"/>
    <w:rsid w:val="00386834"/>
    <w:rPr>
      <w:rFonts w:eastAsiaTheme="minorHAnsi"/>
      <w:sz w:val="28"/>
      <w:lang w:val="en-US" w:eastAsia="en-US"/>
    </w:rPr>
  </w:style>
  <w:style w:type="table" w:customStyle="1" w:styleId="Grilleclaire-Accent12">
    <w:name w:val="Grille claire - Accent 12"/>
    <w:basedOn w:val="TableauNormal"/>
    <w:uiPriority w:val="41"/>
    <w:rsid w:val="003E4B2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92FE8"/>
    <w:rPr>
      <w:color w:val="B292C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C23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230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35EE4"/>
    <w:pPr>
      <w:spacing w:after="100"/>
      <w:ind w:left="480"/>
    </w:pPr>
  </w:style>
  <w:style w:type="paragraph" w:customStyle="1" w:styleId="Rponse">
    <w:name w:val="Réponse"/>
    <w:basedOn w:val="NormalEspace"/>
    <w:link w:val="RponseCar"/>
    <w:qFormat/>
    <w:rsid w:val="008F45F0"/>
    <w:rPr>
      <w:rFonts w:ascii="Biondi" w:hAnsi="Biondi"/>
      <w:color w:val="473935" w:themeColor="accent6" w:themeShade="80"/>
      <w:sz w:val="24"/>
    </w:rPr>
  </w:style>
  <w:style w:type="character" w:customStyle="1" w:styleId="RponseCar">
    <w:name w:val="Réponse Car"/>
    <w:basedOn w:val="NormalEspaceCar"/>
    <w:link w:val="Rponse"/>
    <w:rsid w:val="008F45F0"/>
    <w:rPr>
      <w:rFonts w:ascii="Biondi" w:eastAsiaTheme="minorHAnsi" w:hAnsi="Biondi"/>
      <w:color w:val="473935" w:themeColor="accent6" w:themeShade="8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e\AppData\Roaming\Microsoft\Templates\Executive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7996FA3C5647C49CB938CCEE413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1695D3-33E1-4FAE-8CFD-40FF4B081541}"/>
      </w:docPartPr>
      <w:docPartBody>
        <w:p w:rsidR="00D40083" w:rsidRDefault="00BE3FB8">
          <w:pPr>
            <w:pStyle w:val="657996FA3C5647C49CB938CCEE413AD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ndi">
    <w:altName w:val="Segoe Script"/>
    <w:charset w:val="00"/>
    <w:family w:val="auto"/>
    <w:pitch w:val="variable"/>
    <w:sig w:usb0="00000003" w:usb1="0000004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6A"/>
    <w:rsid w:val="00042EEB"/>
    <w:rsid w:val="00090DCD"/>
    <w:rsid w:val="002226CC"/>
    <w:rsid w:val="0085356A"/>
    <w:rsid w:val="008F5904"/>
    <w:rsid w:val="00BE3FB8"/>
    <w:rsid w:val="00D40083"/>
    <w:rsid w:val="00E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7996FA3C5647C49CB938CCEE413AD2">
    <w:name w:val="657996FA3C5647C49CB938CCEE413AD2"/>
  </w:style>
  <w:style w:type="paragraph" w:customStyle="1" w:styleId="A5DBE0BF843041479A9CDEDC29D4F6E5">
    <w:name w:val="A5DBE0BF843041479A9CDEDC29D4F6E5"/>
  </w:style>
  <w:style w:type="paragraph" w:customStyle="1" w:styleId="545E8B99DF18412BACCB7580C0D70785">
    <w:name w:val="545E8B99DF18412BACCB7580C0D7078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18CDFFF78C724F98AD5B324AB58F3702">
    <w:name w:val="18CDFFF78C724F98AD5B324AB58F3702"/>
  </w:style>
  <w:style w:type="character" w:styleId="Textedelespacerserv">
    <w:name w:val="Placeholder Text"/>
    <w:basedOn w:val="Policepardfaut"/>
    <w:uiPriority w:val="99"/>
    <w:semiHidden/>
    <w:rsid w:val="0085356A"/>
    <w:rPr>
      <w:color w:val="808080"/>
    </w:rPr>
  </w:style>
  <w:style w:type="paragraph" w:customStyle="1" w:styleId="9DCE3338AE914C26B00D799760C424DF">
    <w:name w:val="9DCE3338AE914C26B00D799760C424DF"/>
    <w:rsid w:val="0085356A"/>
  </w:style>
  <w:style w:type="paragraph" w:customStyle="1" w:styleId="479A7DC2736A426084218FCF313E4148">
    <w:name w:val="479A7DC2736A426084218FCF313E4148"/>
    <w:rsid w:val="0085356A"/>
  </w:style>
  <w:style w:type="paragraph" w:customStyle="1" w:styleId="A891D15114B44858ACC90613591EAA6A">
    <w:name w:val="A891D15114B44858ACC90613591EAA6A"/>
    <w:rsid w:val="0085356A"/>
  </w:style>
  <w:style w:type="paragraph" w:customStyle="1" w:styleId="F697E1B7CD0D4731A7E57A9E0A85D596">
    <w:name w:val="F697E1B7CD0D4731A7E57A9E0A85D596"/>
    <w:rsid w:val="0085356A"/>
  </w:style>
  <w:style w:type="paragraph" w:customStyle="1" w:styleId="1F306C052F0649839220CEBB8ED2C2FF">
    <w:name w:val="1F306C052F0649839220CEBB8ED2C2FF"/>
    <w:rsid w:val="008535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7996FA3C5647C49CB938CCEE413AD2">
    <w:name w:val="657996FA3C5647C49CB938CCEE413AD2"/>
  </w:style>
  <w:style w:type="paragraph" w:customStyle="1" w:styleId="A5DBE0BF843041479A9CDEDC29D4F6E5">
    <w:name w:val="A5DBE0BF843041479A9CDEDC29D4F6E5"/>
  </w:style>
  <w:style w:type="paragraph" w:customStyle="1" w:styleId="545E8B99DF18412BACCB7580C0D70785">
    <w:name w:val="545E8B99DF18412BACCB7580C0D7078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18CDFFF78C724F98AD5B324AB58F3702">
    <w:name w:val="18CDFFF78C724F98AD5B324AB58F3702"/>
  </w:style>
  <w:style w:type="character" w:styleId="Textedelespacerserv">
    <w:name w:val="Placeholder Text"/>
    <w:basedOn w:val="Policepardfaut"/>
    <w:uiPriority w:val="99"/>
    <w:semiHidden/>
    <w:rsid w:val="0085356A"/>
    <w:rPr>
      <w:color w:val="808080"/>
    </w:rPr>
  </w:style>
  <w:style w:type="paragraph" w:customStyle="1" w:styleId="9DCE3338AE914C26B00D799760C424DF">
    <w:name w:val="9DCE3338AE914C26B00D799760C424DF"/>
    <w:rsid w:val="0085356A"/>
  </w:style>
  <w:style w:type="paragraph" w:customStyle="1" w:styleId="479A7DC2736A426084218FCF313E4148">
    <w:name w:val="479A7DC2736A426084218FCF313E4148"/>
    <w:rsid w:val="0085356A"/>
  </w:style>
  <w:style w:type="paragraph" w:customStyle="1" w:styleId="A891D15114B44858ACC90613591EAA6A">
    <w:name w:val="A891D15114B44858ACC90613591EAA6A"/>
    <w:rsid w:val="0085356A"/>
  </w:style>
  <w:style w:type="paragraph" w:customStyle="1" w:styleId="F697E1B7CD0D4731A7E57A9E0A85D596">
    <w:name w:val="F697E1B7CD0D4731A7E57A9E0A85D596"/>
    <w:rsid w:val="0085356A"/>
  </w:style>
  <w:style w:type="paragraph" w:customStyle="1" w:styleId="1F306C052F0649839220CEBB8ED2C2FF">
    <w:name w:val="1F306C052F0649839220CEBB8ED2C2FF"/>
    <w:rsid w:val="00853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Personnalisé 4">
      <a:dk1>
        <a:sysClr val="windowText" lastClr="000000"/>
      </a:dk1>
      <a:lt1>
        <a:sysClr val="window" lastClr="FFFFFF"/>
      </a:lt1>
      <a:dk2>
        <a:srgbClr val="8A8A9C"/>
      </a:dk2>
      <a:lt2>
        <a:srgbClr val="E7E7EB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Personnalisé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Automne 2012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CA6A8-040D-4363-A1A6-34005B8EF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104DA01-077A-4D71-A436-5AEE01EF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ExecutiveReport(2)</Template>
  <TotalTime>674</TotalTime>
  <Pages>27</Pages>
  <Words>2264</Words>
  <Characters>12457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préliminaire</vt:lpstr>
      <vt:lpstr/>
    </vt:vector>
  </TitlesOfParts>
  <Manager>Erwan Palanque</Manager>
  <Company>Famille</Company>
  <LinksUpToDate>false</LinksUpToDate>
  <CharactersWithSpaces>14692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préliminaire</dc:title>
  <dc:subject>Projet réseau 420-B54</dc:subject>
  <dc:creator>Famille</dc:creator>
  <cp:lastModifiedBy>Administrateur</cp:lastModifiedBy>
  <cp:revision>333</cp:revision>
  <dcterms:created xsi:type="dcterms:W3CDTF">2012-12-12T01:31:00Z</dcterms:created>
  <dcterms:modified xsi:type="dcterms:W3CDTF">2012-12-20T19:50:00Z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